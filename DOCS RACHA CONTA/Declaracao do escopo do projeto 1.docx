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6AE" w:rsidRPr="00891955" w:rsidRDefault="00D966AE" w:rsidP="00D966AE">
      <w:pPr>
        <w:rPr>
          <w:u w:val="single"/>
        </w:rPr>
      </w:pP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4650"/>
        <w:gridCol w:w="2159"/>
      </w:tblGrid>
      <w:tr w:rsidR="00D966AE" w:rsidRPr="000F71E0" w:rsidTr="000333EB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D966AE" w:rsidRPr="000F71E0" w:rsidRDefault="00D966AE" w:rsidP="000333E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966AE" w:rsidRPr="000F71E0" w:rsidTr="001B7970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D966AE" w:rsidRPr="000F71E0" w:rsidRDefault="00D966AE" w:rsidP="000333E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D966AE" w:rsidRPr="000F71E0" w:rsidRDefault="00D966AE" w:rsidP="000333E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4650" w:type="dxa"/>
            <w:shd w:val="clear" w:color="auto" w:fill="DBE5F1" w:themeFill="accent1" w:themeFillTint="33"/>
            <w:vAlign w:val="center"/>
          </w:tcPr>
          <w:p w:rsidR="00D966AE" w:rsidRPr="000F71E0" w:rsidRDefault="00D966AE" w:rsidP="000333E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2159" w:type="dxa"/>
            <w:shd w:val="clear" w:color="auto" w:fill="DBE5F1" w:themeFill="accent1" w:themeFillTint="33"/>
            <w:vAlign w:val="center"/>
          </w:tcPr>
          <w:p w:rsidR="00D966AE" w:rsidRPr="000F71E0" w:rsidRDefault="00D966AE" w:rsidP="000333E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9E399C" w:rsidRPr="00C52528" w:rsidTr="001B7970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Pr="00C52528" w:rsidRDefault="001B7970" w:rsidP="009E399C">
            <w:pPr>
              <w:pStyle w:val="Verses"/>
            </w:pPr>
            <w:r>
              <w:t>1.0</w:t>
            </w:r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Pr="00C52528" w:rsidRDefault="001B7970" w:rsidP="004076C5">
            <w:pPr>
              <w:pStyle w:val="Verses"/>
            </w:pPr>
            <w:r>
              <w:t>12/04/2018</w:t>
            </w:r>
          </w:p>
        </w:tc>
        <w:tc>
          <w:tcPr>
            <w:tcW w:w="4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Pr="00C52528" w:rsidRDefault="001B7970" w:rsidP="004076C5">
            <w:pPr>
              <w:pStyle w:val="Verses"/>
            </w:pPr>
            <w:r>
              <w:t>Alexandre, Breno, Fernando, João e Osvaldo</w:t>
            </w:r>
          </w:p>
        </w:tc>
        <w:tc>
          <w:tcPr>
            <w:tcW w:w="21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9E399C" w:rsidRPr="00C52528" w:rsidRDefault="009E399C" w:rsidP="009E399C">
            <w:pPr>
              <w:pStyle w:val="Verses"/>
            </w:pPr>
          </w:p>
        </w:tc>
      </w:tr>
      <w:tr w:rsidR="001B7970" w:rsidRPr="00C52528" w:rsidTr="001B7970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B7970" w:rsidRPr="00C52528" w:rsidRDefault="001B7970" w:rsidP="001B7970">
            <w:pPr>
              <w:pStyle w:val="Verses"/>
            </w:pPr>
            <w:r>
              <w:t>2.0</w:t>
            </w:r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B7970" w:rsidRPr="00C52528" w:rsidRDefault="001B7970" w:rsidP="001B7970">
            <w:pPr>
              <w:pStyle w:val="Verses"/>
            </w:pPr>
            <w:r>
              <w:t>12/04/2018</w:t>
            </w:r>
          </w:p>
        </w:tc>
        <w:tc>
          <w:tcPr>
            <w:tcW w:w="4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B7970" w:rsidRPr="00C52528" w:rsidRDefault="001B7970" w:rsidP="001B7970">
            <w:pPr>
              <w:pStyle w:val="Verses"/>
            </w:pPr>
            <w:r>
              <w:t>Alexandre, Breno, Fernando, João e Osvaldo</w:t>
            </w:r>
          </w:p>
        </w:tc>
        <w:tc>
          <w:tcPr>
            <w:tcW w:w="21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B7970" w:rsidRPr="00C52528" w:rsidRDefault="001B7970" w:rsidP="001B7970">
            <w:pPr>
              <w:pStyle w:val="Verses"/>
            </w:pPr>
          </w:p>
        </w:tc>
      </w:tr>
      <w:tr w:rsidR="001B7970" w:rsidRPr="00C52528" w:rsidTr="001B7970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B7970" w:rsidRDefault="001B7970" w:rsidP="001B7970">
            <w:pPr>
              <w:pStyle w:val="Verses"/>
            </w:pPr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B7970" w:rsidRDefault="001B7970" w:rsidP="001B7970">
            <w:pPr>
              <w:pStyle w:val="Verses"/>
            </w:pPr>
          </w:p>
        </w:tc>
        <w:tc>
          <w:tcPr>
            <w:tcW w:w="4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B7970" w:rsidRDefault="001B7970" w:rsidP="001B7970">
            <w:pPr>
              <w:pStyle w:val="Verses"/>
            </w:pPr>
          </w:p>
        </w:tc>
        <w:tc>
          <w:tcPr>
            <w:tcW w:w="21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B7970" w:rsidRDefault="001B7970" w:rsidP="001B7970">
            <w:pPr>
              <w:pStyle w:val="Verses"/>
            </w:pPr>
          </w:p>
        </w:tc>
      </w:tr>
      <w:tr w:rsidR="001B7970" w:rsidRPr="00C52528" w:rsidTr="001B7970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B7970" w:rsidRDefault="001B7970" w:rsidP="001B7970">
            <w:pPr>
              <w:pStyle w:val="Verses"/>
            </w:pPr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B7970" w:rsidRDefault="001B7970" w:rsidP="001B7970">
            <w:pPr>
              <w:pStyle w:val="Verses"/>
            </w:pPr>
          </w:p>
        </w:tc>
        <w:tc>
          <w:tcPr>
            <w:tcW w:w="4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B7970" w:rsidRDefault="001B7970" w:rsidP="001B7970">
            <w:pPr>
              <w:pStyle w:val="Verses"/>
            </w:pPr>
          </w:p>
        </w:tc>
        <w:tc>
          <w:tcPr>
            <w:tcW w:w="21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B7970" w:rsidRDefault="001B7970" w:rsidP="001B7970">
            <w:pPr>
              <w:pStyle w:val="Verses"/>
            </w:pPr>
          </w:p>
        </w:tc>
      </w:tr>
    </w:tbl>
    <w:p w:rsidR="00C52528" w:rsidRDefault="00C52528" w:rsidP="003D377B"/>
    <w:p w:rsidR="002A19BF" w:rsidRPr="00CE3355" w:rsidRDefault="002A19BF" w:rsidP="002A19BF">
      <w:pPr>
        <w:pStyle w:val="Ttulo1"/>
      </w:pPr>
      <w:r w:rsidRPr="00CE3355">
        <w:t xml:space="preserve">Objetivos deste documento </w:t>
      </w:r>
    </w:p>
    <w:p w:rsidR="002A19BF" w:rsidRDefault="002A19BF" w:rsidP="006B3081">
      <w:pPr>
        <w:rPr>
          <w:color w:val="FF0000"/>
        </w:rPr>
      </w:pPr>
      <w:r w:rsidRPr="00B12ADB">
        <w:t>De</w:t>
      </w:r>
      <w:r w:rsidR="004D27A1">
        <w:t xml:space="preserve">screver de forma clara </w:t>
      </w:r>
      <w:r w:rsidRPr="00B12ADB">
        <w:t>qual trabalho deverá ser realizado e quais entregas serão produzidas.</w:t>
      </w:r>
    </w:p>
    <w:p w:rsidR="009C659B" w:rsidRPr="00B52662" w:rsidRDefault="006B3081" w:rsidP="006B3081">
      <w:pPr>
        <w:rPr>
          <w:color w:val="000000" w:themeColor="text1"/>
        </w:rPr>
      </w:pPr>
      <w:r w:rsidRPr="00B52662">
        <w:rPr>
          <w:color w:val="000000" w:themeColor="text1"/>
        </w:rPr>
        <w:t>Estamos construindo o aplicativo “Racha Conta”, onde o mesmo deve ser capaz de distribuir o valor consumido dentro de um grupo, de forma igualitária.</w:t>
      </w:r>
    </w:p>
    <w:p w:rsidR="006B3081" w:rsidRPr="00B52662" w:rsidRDefault="006B3081" w:rsidP="006B3081">
      <w:pPr>
        <w:rPr>
          <w:color w:val="000000" w:themeColor="text1"/>
        </w:rPr>
      </w:pPr>
      <w:r w:rsidRPr="00B52662">
        <w:rPr>
          <w:color w:val="000000" w:themeColor="text1"/>
        </w:rPr>
        <w:t xml:space="preserve">A versão 1.0 </w:t>
      </w:r>
      <w:r w:rsidR="00032E11" w:rsidRPr="00B52662">
        <w:rPr>
          <w:color w:val="000000" w:themeColor="text1"/>
        </w:rPr>
        <w:t>e a versão 2.0 serão entregues ao final do tr</w:t>
      </w:r>
      <w:r w:rsidR="008C5120" w:rsidRPr="00B52662">
        <w:rPr>
          <w:color w:val="000000" w:themeColor="text1"/>
        </w:rPr>
        <w:t>a</w:t>
      </w:r>
      <w:r w:rsidR="00032E11" w:rsidRPr="00B52662">
        <w:rPr>
          <w:color w:val="000000" w:themeColor="text1"/>
        </w:rPr>
        <w:t>balho</w:t>
      </w:r>
      <w:r w:rsidR="008C5120" w:rsidRPr="00B52662">
        <w:rPr>
          <w:color w:val="000000" w:themeColor="text1"/>
        </w:rPr>
        <w:t>.</w:t>
      </w:r>
    </w:p>
    <w:p w:rsidR="006B3081" w:rsidRPr="00B12ADB" w:rsidRDefault="006B3081" w:rsidP="006B3081"/>
    <w:p w:rsidR="006741AE" w:rsidRDefault="006741AE" w:rsidP="006741AE">
      <w:pPr>
        <w:pStyle w:val="Ttulo1"/>
      </w:pPr>
      <w:r>
        <w:t xml:space="preserve">Situação atual e justificativa </w:t>
      </w:r>
      <w:r w:rsidRPr="00057D0A">
        <w:t xml:space="preserve">do </w:t>
      </w:r>
      <w:r>
        <w:t>projeto</w:t>
      </w:r>
    </w:p>
    <w:p w:rsidR="006741AE" w:rsidRPr="00B52662" w:rsidRDefault="000C606C" w:rsidP="007B07F5">
      <w:pPr>
        <w:rPr>
          <w:color w:val="000000" w:themeColor="text1"/>
        </w:rPr>
      </w:pPr>
      <w:r w:rsidRPr="00B52662">
        <w:rPr>
          <w:color w:val="000000" w:themeColor="text1"/>
        </w:rPr>
        <w:t xml:space="preserve">O projeto </w:t>
      </w:r>
      <w:r w:rsidR="000551E3">
        <w:rPr>
          <w:color w:val="000000" w:themeColor="text1"/>
        </w:rPr>
        <w:t>R</w:t>
      </w:r>
      <w:r w:rsidRPr="00B52662">
        <w:rPr>
          <w:color w:val="000000" w:themeColor="text1"/>
        </w:rPr>
        <w:t xml:space="preserve">acha </w:t>
      </w:r>
      <w:r w:rsidR="000551E3">
        <w:rPr>
          <w:color w:val="000000" w:themeColor="text1"/>
        </w:rPr>
        <w:t>C</w:t>
      </w:r>
      <w:r w:rsidRPr="00B52662">
        <w:rPr>
          <w:color w:val="000000" w:themeColor="text1"/>
        </w:rPr>
        <w:t xml:space="preserve">onta </w:t>
      </w:r>
      <w:r w:rsidR="0075639B" w:rsidRPr="00B52662">
        <w:rPr>
          <w:color w:val="000000" w:themeColor="text1"/>
        </w:rPr>
        <w:t>está</w:t>
      </w:r>
      <w:r w:rsidRPr="00B52662">
        <w:rPr>
          <w:color w:val="000000" w:themeColor="text1"/>
        </w:rPr>
        <w:t xml:space="preserve"> em seu </w:t>
      </w:r>
      <w:r w:rsidR="0075639B" w:rsidRPr="00B52662">
        <w:rPr>
          <w:color w:val="000000" w:themeColor="text1"/>
        </w:rPr>
        <w:t>estágio</w:t>
      </w:r>
      <w:r w:rsidRPr="00B52662">
        <w:rPr>
          <w:color w:val="000000" w:themeColor="text1"/>
        </w:rPr>
        <w:t xml:space="preserve"> de </w:t>
      </w:r>
      <w:r w:rsidR="0075639B" w:rsidRPr="00B52662">
        <w:rPr>
          <w:color w:val="000000" w:themeColor="text1"/>
        </w:rPr>
        <w:t>finalização, a</w:t>
      </w:r>
      <w:r w:rsidRPr="00B52662">
        <w:rPr>
          <w:color w:val="000000" w:themeColor="text1"/>
        </w:rPr>
        <w:t xml:space="preserve"> versão 1.0 foi concluída, a documentação </w:t>
      </w:r>
      <w:r w:rsidR="0075639B" w:rsidRPr="00B52662">
        <w:rPr>
          <w:color w:val="000000" w:themeColor="text1"/>
        </w:rPr>
        <w:t>está</w:t>
      </w:r>
      <w:r w:rsidRPr="00B52662">
        <w:rPr>
          <w:color w:val="000000" w:themeColor="text1"/>
        </w:rPr>
        <w:t xml:space="preserve"> em andamento</w:t>
      </w:r>
      <w:r w:rsidR="00B37B97" w:rsidRPr="00B52662">
        <w:rPr>
          <w:color w:val="000000" w:themeColor="text1"/>
        </w:rPr>
        <w:t xml:space="preserve"> </w:t>
      </w:r>
      <w:r w:rsidR="00092F2D" w:rsidRPr="00B52662">
        <w:rPr>
          <w:color w:val="000000" w:themeColor="text1"/>
        </w:rPr>
        <w:t>junto com a vers</w:t>
      </w:r>
      <w:r w:rsidR="00184CBD" w:rsidRPr="00B52662">
        <w:rPr>
          <w:color w:val="000000" w:themeColor="text1"/>
        </w:rPr>
        <w:t xml:space="preserve">ão final do </w:t>
      </w:r>
      <w:r w:rsidR="0075639B" w:rsidRPr="00B52662">
        <w:rPr>
          <w:color w:val="000000" w:themeColor="text1"/>
        </w:rPr>
        <w:t>APP, temos</w:t>
      </w:r>
      <w:r w:rsidR="00184CBD" w:rsidRPr="00B52662">
        <w:rPr>
          <w:color w:val="000000" w:themeColor="text1"/>
        </w:rPr>
        <w:t xml:space="preserve"> como finalidade </w:t>
      </w:r>
      <w:r w:rsidR="0075639B" w:rsidRPr="00B52662">
        <w:rPr>
          <w:color w:val="000000" w:themeColor="text1"/>
        </w:rPr>
        <w:t>facilitar</w:t>
      </w:r>
      <w:r w:rsidR="00184CBD" w:rsidRPr="00B52662">
        <w:rPr>
          <w:color w:val="000000" w:themeColor="text1"/>
        </w:rPr>
        <w:t xml:space="preserve"> o dia a dia do</w:t>
      </w:r>
      <w:r w:rsidR="001C6187" w:rsidRPr="00B52662">
        <w:rPr>
          <w:color w:val="000000" w:themeColor="text1"/>
        </w:rPr>
        <w:t xml:space="preserve"> </w:t>
      </w:r>
      <w:r w:rsidR="0075639B" w:rsidRPr="00B52662">
        <w:rPr>
          <w:color w:val="000000" w:themeColor="text1"/>
        </w:rPr>
        <w:t>consumidor, e</w:t>
      </w:r>
      <w:r w:rsidR="001C6187" w:rsidRPr="00B52662">
        <w:rPr>
          <w:color w:val="000000" w:themeColor="text1"/>
        </w:rPr>
        <w:t xml:space="preserve"> em especial aqueles que curtem um </w:t>
      </w:r>
      <w:r w:rsidR="0075639B" w:rsidRPr="00B52662">
        <w:rPr>
          <w:color w:val="000000" w:themeColor="text1"/>
        </w:rPr>
        <w:t>restaurante, um</w:t>
      </w:r>
      <w:r w:rsidR="001C6187" w:rsidRPr="00B52662">
        <w:rPr>
          <w:color w:val="000000" w:themeColor="text1"/>
        </w:rPr>
        <w:t xml:space="preserve"> bar, um </w:t>
      </w:r>
      <w:proofErr w:type="spellStart"/>
      <w:r w:rsidR="001C6187" w:rsidRPr="00B52662">
        <w:rPr>
          <w:color w:val="000000" w:themeColor="text1"/>
        </w:rPr>
        <w:t>happy</w:t>
      </w:r>
      <w:proofErr w:type="spellEnd"/>
      <w:r w:rsidR="001C6187" w:rsidRPr="00B52662">
        <w:rPr>
          <w:color w:val="000000" w:themeColor="text1"/>
        </w:rPr>
        <w:t xml:space="preserve"> hour com os amigos ou colegas.</w:t>
      </w:r>
    </w:p>
    <w:p w:rsidR="001C6187" w:rsidRDefault="001C6187" w:rsidP="007B07F5"/>
    <w:p w:rsidR="006741AE" w:rsidRDefault="006741AE" w:rsidP="006741AE"/>
    <w:p w:rsidR="006741AE" w:rsidRPr="006F79CA" w:rsidRDefault="006741AE" w:rsidP="00AD103C">
      <w:pPr>
        <w:pStyle w:val="Ttulo1"/>
      </w:pPr>
      <w:r>
        <w:t>Objetivos SMART e critérios de sucesso</w:t>
      </w:r>
      <w:r w:rsidRPr="00057D0A">
        <w:t xml:space="preserve"> do </w:t>
      </w:r>
      <w:r>
        <w:t>p</w:t>
      </w:r>
      <w:r w:rsidRPr="00057D0A">
        <w:t>rojeto</w:t>
      </w:r>
    </w:p>
    <w:p w:rsidR="00170A5B" w:rsidRPr="00170A5B" w:rsidRDefault="00170A5B" w:rsidP="00170A5B">
      <w:pPr>
        <w:rPr>
          <w:b/>
        </w:rPr>
      </w:pPr>
      <w:r w:rsidRPr="00170A5B">
        <w:rPr>
          <w:b/>
        </w:rPr>
        <w:t>O projeto será considerado um sucesso caso os objetivos abaixo sejam atingidos:</w:t>
      </w:r>
    </w:p>
    <w:p w:rsidR="002A19BF" w:rsidRPr="00B52662" w:rsidRDefault="005809EA" w:rsidP="00AD103C">
      <w:pPr>
        <w:rPr>
          <w:b/>
          <w:color w:val="000000" w:themeColor="text1"/>
        </w:rPr>
      </w:pPr>
      <w:r w:rsidRPr="00B52662">
        <w:rPr>
          <w:color w:val="000000" w:themeColor="text1"/>
        </w:rPr>
        <w:t xml:space="preserve">O APP </w:t>
      </w:r>
      <w:r w:rsidR="004B5847" w:rsidRPr="00B52662">
        <w:rPr>
          <w:color w:val="000000" w:themeColor="text1"/>
        </w:rPr>
        <w:t>deve atender os requisitos</w:t>
      </w:r>
      <w:r w:rsidR="00B52662" w:rsidRPr="00B52662">
        <w:rPr>
          <w:color w:val="000000" w:themeColor="text1"/>
        </w:rPr>
        <w:t>.</w:t>
      </w:r>
    </w:p>
    <w:p w:rsidR="00AB1123" w:rsidRPr="00B52662" w:rsidRDefault="00AB1123" w:rsidP="002A19BF">
      <w:pPr>
        <w:rPr>
          <w:color w:val="000000" w:themeColor="text1"/>
        </w:rPr>
      </w:pPr>
      <w:r w:rsidRPr="00B52662">
        <w:rPr>
          <w:color w:val="000000" w:themeColor="text1"/>
        </w:rPr>
        <w:t xml:space="preserve">O </w:t>
      </w:r>
      <w:r w:rsidR="00F65620" w:rsidRPr="00B52662">
        <w:rPr>
          <w:color w:val="000000" w:themeColor="text1"/>
        </w:rPr>
        <w:t>projeto deve ser entregue até 04/04</w:t>
      </w:r>
      <w:r w:rsidR="00B52662" w:rsidRPr="00B52662">
        <w:rPr>
          <w:color w:val="000000" w:themeColor="text1"/>
        </w:rPr>
        <w:t>.</w:t>
      </w:r>
    </w:p>
    <w:p w:rsidR="00F65620" w:rsidRPr="00B52662" w:rsidRDefault="000B5665" w:rsidP="002A19BF">
      <w:pPr>
        <w:rPr>
          <w:color w:val="000000" w:themeColor="text1"/>
        </w:rPr>
      </w:pPr>
      <w:r w:rsidRPr="00B52662">
        <w:rPr>
          <w:color w:val="000000" w:themeColor="text1"/>
        </w:rPr>
        <w:t>O a</w:t>
      </w:r>
      <w:r w:rsidR="00DA7B05" w:rsidRPr="00B52662">
        <w:rPr>
          <w:color w:val="000000" w:themeColor="text1"/>
        </w:rPr>
        <w:t xml:space="preserve">plicativo deve utilizar </w:t>
      </w:r>
      <w:proofErr w:type="spellStart"/>
      <w:r w:rsidR="00DA7B05" w:rsidRPr="00B52662">
        <w:rPr>
          <w:color w:val="000000" w:themeColor="text1"/>
        </w:rPr>
        <w:t>AngularJs</w:t>
      </w:r>
      <w:proofErr w:type="spellEnd"/>
      <w:r w:rsidRPr="00B52662">
        <w:rPr>
          <w:color w:val="000000" w:themeColor="text1"/>
        </w:rPr>
        <w:t xml:space="preserve"> e </w:t>
      </w:r>
      <w:proofErr w:type="spellStart"/>
      <w:r w:rsidRPr="00B52662">
        <w:rPr>
          <w:color w:val="000000" w:themeColor="text1"/>
        </w:rPr>
        <w:t>localStorage</w:t>
      </w:r>
      <w:proofErr w:type="spellEnd"/>
      <w:r w:rsidR="00DA7B05" w:rsidRPr="00B52662">
        <w:rPr>
          <w:color w:val="000000" w:themeColor="text1"/>
        </w:rPr>
        <w:t xml:space="preserve"> corretamente</w:t>
      </w:r>
      <w:r w:rsidR="00B52662" w:rsidRPr="00B52662">
        <w:rPr>
          <w:color w:val="000000" w:themeColor="text1"/>
        </w:rPr>
        <w:t>.</w:t>
      </w:r>
    </w:p>
    <w:p w:rsidR="000B5665" w:rsidRDefault="000B5665" w:rsidP="002A19BF">
      <w:pPr>
        <w:rPr>
          <w:color w:val="FF0000"/>
        </w:rPr>
      </w:pPr>
    </w:p>
    <w:p w:rsidR="000B5665" w:rsidRDefault="000B5665" w:rsidP="000B5665">
      <w:pPr>
        <w:pStyle w:val="Default"/>
      </w:pPr>
    </w:p>
    <w:p w:rsidR="000E4081" w:rsidRDefault="000E4081" w:rsidP="000B5665">
      <w:pPr>
        <w:rPr>
          <w:color w:val="FF0000"/>
        </w:rPr>
      </w:pPr>
    </w:p>
    <w:p w:rsidR="00F65620" w:rsidRPr="005809EA" w:rsidRDefault="00F65620" w:rsidP="002A19BF">
      <w:pPr>
        <w:rPr>
          <w:color w:val="FF0000"/>
        </w:rPr>
      </w:pPr>
    </w:p>
    <w:p w:rsidR="002A19BF" w:rsidRDefault="002A19BF" w:rsidP="002A19BF"/>
    <w:p w:rsidR="002A19BF" w:rsidRPr="00C46898" w:rsidRDefault="002A19BF" w:rsidP="00B11BB5">
      <w:pPr>
        <w:pStyle w:val="Ttulo1"/>
      </w:pPr>
      <w:r w:rsidRPr="00C46898">
        <w:t>Escopo do Produto</w:t>
      </w:r>
    </w:p>
    <w:p w:rsidR="00170A5B" w:rsidRDefault="006C426C" w:rsidP="00170A5B">
      <w:r>
        <w:t>Após análise</w:t>
      </w:r>
      <w:r w:rsidR="00AD77E5">
        <w:t xml:space="preserve"> da equipe Ra</w:t>
      </w:r>
      <w:r w:rsidR="00170A5B">
        <w:t>cha</w:t>
      </w:r>
      <w:r w:rsidR="00AD77E5">
        <w:t xml:space="preserve"> Conta</w:t>
      </w:r>
      <w:r>
        <w:t xml:space="preserve">, </w:t>
      </w:r>
      <w:r w:rsidR="00170A5B">
        <w:t>definiu</w:t>
      </w:r>
      <w:r w:rsidR="00AD77E5">
        <w:t xml:space="preserve">-se </w:t>
      </w:r>
      <w:r>
        <w:t>as</w:t>
      </w:r>
      <w:r w:rsidR="00170A5B">
        <w:t xml:space="preserve"> </w:t>
      </w:r>
      <w:r w:rsidR="00B52662">
        <w:t>necessi</w:t>
      </w:r>
      <w:r w:rsidR="001B7970">
        <w:t>dades de mudanças dentro do pro</w:t>
      </w:r>
      <w:r w:rsidR="00B52662">
        <w:t>jeto</w:t>
      </w:r>
      <w:r w:rsidR="00170A5B">
        <w:t>.</w:t>
      </w:r>
    </w:p>
    <w:p w:rsidR="00170A5B" w:rsidRDefault="00170A5B" w:rsidP="00170A5B">
      <w:r>
        <w:t>Vide detalhes na EAP e no dicionário da EAP com respectivos critérios de aceitação.</w:t>
      </w:r>
    </w:p>
    <w:p w:rsidR="008C5120" w:rsidRDefault="008C5120" w:rsidP="00170A5B"/>
    <w:p w:rsidR="002A19BF" w:rsidRPr="00AA3C95" w:rsidRDefault="002A19BF" w:rsidP="002A19BF"/>
    <w:p w:rsidR="002A19BF" w:rsidRPr="00AA3C95" w:rsidRDefault="002A19BF" w:rsidP="002A19BF"/>
    <w:p w:rsidR="002A19BF" w:rsidRPr="00AA3C95" w:rsidRDefault="00C06005" w:rsidP="002A19BF">
      <w:pPr>
        <w:pStyle w:val="Ttulo1"/>
      </w:pPr>
      <w:r w:rsidRPr="00C06005">
        <w:t>Exclusões do projeto</w:t>
      </w:r>
      <w:r w:rsidRPr="00AA3C95">
        <w:t xml:space="preserve"> </w:t>
      </w:r>
      <w:r>
        <w:t xml:space="preserve">/ </w:t>
      </w:r>
      <w:r w:rsidR="002A19BF" w:rsidRPr="00AA3C95">
        <w:t>Fora do Escopo</w:t>
      </w:r>
    </w:p>
    <w:p w:rsidR="00170A5B" w:rsidRPr="007F252E" w:rsidRDefault="00170A5B" w:rsidP="00170A5B">
      <w:r w:rsidRPr="007F252E">
        <w:t xml:space="preserve">Serão consideradas atividades fora do escopo, qualquer outra atividade que não </w:t>
      </w:r>
      <w:r w:rsidR="00DA204D">
        <w:t xml:space="preserve">contribua diretamente para o atingimento do Escopo do Produto </w:t>
      </w:r>
      <w:r w:rsidRPr="007F252E">
        <w:t>reportad</w:t>
      </w:r>
      <w:r w:rsidR="00DA204D">
        <w:t>o</w:t>
      </w:r>
      <w:r w:rsidRPr="007F252E">
        <w:t xml:space="preserve"> </w:t>
      </w:r>
      <w:r>
        <w:t>no tópico ac</w:t>
      </w:r>
      <w:r w:rsidRPr="007F252E">
        <w:t>ima.</w:t>
      </w:r>
    </w:p>
    <w:p w:rsidR="002A19BF" w:rsidRPr="00AA3C95" w:rsidRDefault="002A19BF" w:rsidP="002A19BF"/>
    <w:p w:rsidR="002A19BF" w:rsidRPr="00AA3C95" w:rsidRDefault="002A19BF" w:rsidP="002A19BF"/>
    <w:p w:rsidR="0028566C" w:rsidRPr="00AA3C95" w:rsidRDefault="0028566C" w:rsidP="0028566C">
      <w:pPr>
        <w:pStyle w:val="Ttulo1"/>
      </w:pPr>
      <w:r>
        <w:lastRenderedPageBreak/>
        <w:t>Restrições</w:t>
      </w:r>
    </w:p>
    <w:p w:rsidR="00170A5B" w:rsidRDefault="00C716EC" w:rsidP="00170A5B">
      <w:r>
        <w:t>Data de entrega do trabalho: 05/04/2018.</w:t>
      </w:r>
    </w:p>
    <w:p w:rsidR="00C716EC" w:rsidRDefault="006D4BF4" w:rsidP="00170A5B">
      <w:r>
        <w:t>-Cumprir</w:t>
      </w:r>
      <w:r w:rsidR="00C716EC">
        <w:t xml:space="preserve"> o que</w:t>
      </w:r>
      <w:r>
        <w:t xml:space="preserve"> se</w:t>
      </w:r>
      <w:r w:rsidR="00C716EC">
        <w:t xml:space="preserve"> pede os requisitos funcionais.</w:t>
      </w:r>
    </w:p>
    <w:p w:rsidR="00C716EC" w:rsidRDefault="006D4BF4" w:rsidP="00170A5B">
      <w:r>
        <w:t>-</w:t>
      </w:r>
      <w:r w:rsidR="001B7970">
        <w:t>Reuniõ</w:t>
      </w:r>
      <w:r w:rsidR="00C716EC">
        <w:t>es periódicas da equipe.</w:t>
      </w:r>
    </w:p>
    <w:p w:rsidR="00C716EC" w:rsidRDefault="00C716EC" w:rsidP="00170A5B"/>
    <w:p w:rsidR="0028566C" w:rsidRPr="00AA3C95" w:rsidRDefault="0028566C" w:rsidP="0028566C"/>
    <w:p w:rsidR="0028566C" w:rsidRPr="00AA3C95" w:rsidRDefault="0028566C" w:rsidP="0028566C"/>
    <w:p w:rsidR="002A19BF" w:rsidRPr="00AA3C95" w:rsidRDefault="002A19BF" w:rsidP="002A19BF">
      <w:pPr>
        <w:pStyle w:val="Ttulo1"/>
      </w:pPr>
      <w:r w:rsidRPr="00AA3C95">
        <w:t>Premissas</w:t>
      </w:r>
      <w:bookmarkStart w:id="0" w:name="_GoBack"/>
      <w:bookmarkEnd w:id="0"/>
    </w:p>
    <w:p w:rsidR="00170A5B" w:rsidRDefault="00170A5B" w:rsidP="00170A5B">
      <w:r>
        <w:t>Para cumprir o prazo deter</w:t>
      </w:r>
      <w:r w:rsidR="006D4BF4">
        <w:t>minado, a equipe tem</w:t>
      </w:r>
      <w:r>
        <w:t xml:space="preserve"> como premissa:</w:t>
      </w:r>
    </w:p>
    <w:p w:rsidR="006D4BF4" w:rsidRDefault="006D4BF4" w:rsidP="00170A5B">
      <w:r>
        <w:t>-</w:t>
      </w:r>
      <w:r w:rsidR="001B7970">
        <w:t xml:space="preserve"> </w:t>
      </w:r>
      <w:r>
        <w:t>Seguir o cronograma estabelecido em reunião dentro do prazo estabelecido.</w:t>
      </w:r>
    </w:p>
    <w:p w:rsidR="002A19BF" w:rsidRPr="001B7970" w:rsidRDefault="006D4BF4" w:rsidP="001B7970">
      <w:r>
        <w:t>-</w:t>
      </w:r>
      <w:r w:rsidR="001B7970">
        <w:t xml:space="preserve"> Obe</w:t>
      </w:r>
      <w:r>
        <w:t xml:space="preserve">decer </w:t>
      </w:r>
      <w:r w:rsidR="001B7970">
        <w:t xml:space="preserve">a </w:t>
      </w:r>
      <w:r>
        <w:t>os critérios de aceitação.</w:t>
      </w:r>
    </w:p>
    <w:p w:rsidR="002A19BF" w:rsidRPr="00AA3C95" w:rsidRDefault="002A19BF" w:rsidP="002A19BF"/>
    <w:p w:rsidR="002A19BF" w:rsidRPr="00AA3C95" w:rsidRDefault="002A19BF" w:rsidP="002A19BF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D966AE" w:rsidRPr="00C52528" w:rsidTr="000333EB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D966AE" w:rsidRPr="00C52528" w:rsidRDefault="00D966AE" w:rsidP="000333EB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4D38A7" w:rsidRPr="00C52528" w:rsidTr="000333EB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4D38A7" w:rsidRDefault="004D38A7" w:rsidP="000333EB">
            <w:pPr>
              <w:pStyle w:val="Aprovaes"/>
            </w:pPr>
            <w:r>
              <w:t>Participante                                                Assinatura                                                     Data</w:t>
            </w:r>
          </w:p>
        </w:tc>
      </w:tr>
      <w:tr w:rsidR="00D85F5A" w:rsidRPr="00C52528" w:rsidTr="006D4BF4">
        <w:trPr>
          <w:trHeight w:val="386"/>
        </w:trPr>
        <w:tc>
          <w:tcPr>
            <w:tcW w:w="2438" w:type="dxa"/>
            <w:vAlign w:val="center"/>
          </w:tcPr>
          <w:p w:rsidR="00D85F5A" w:rsidRPr="00CE3355" w:rsidRDefault="00D85F5A" w:rsidP="000333EB">
            <w:pPr>
              <w:pStyle w:val="Aprovaes"/>
            </w:pPr>
          </w:p>
        </w:tc>
        <w:tc>
          <w:tcPr>
            <w:tcW w:w="4678" w:type="dxa"/>
            <w:vAlign w:val="center"/>
          </w:tcPr>
          <w:p w:rsidR="00D85F5A" w:rsidRPr="00C52528" w:rsidRDefault="00D85F5A" w:rsidP="000333EB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D85F5A" w:rsidRPr="00C52528" w:rsidRDefault="00D85F5A" w:rsidP="000333EB">
            <w:pPr>
              <w:pStyle w:val="Aprovaes"/>
            </w:pPr>
          </w:p>
        </w:tc>
      </w:tr>
      <w:tr w:rsidR="00D85F5A" w:rsidRPr="00C52528" w:rsidTr="000333EB">
        <w:trPr>
          <w:trHeight w:val="340"/>
        </w:trPr>
        <w:tc>
          <w:tcPr>
            <w:tcW w:w="2438" w:type="dxa"/>
            <w:vAlign w:val="center"/>
          </w:tcPr>
          <w:p w:rsidR="00D85F5A" w:rsidRPr="00CE3355" w:rsidRDefault="00D85F5A" w:rsidP="006D4BF4">
            <w:pPr>
              <w:pStyle w:val="Aprovaes"/>
              <w:jc w:val="left"/>
            </w:pPr>
          </w:p>
        </w:tc>
        <w:tc>
          <w:tcPr>
            <w:tcW w:w="4678" w:type="dxa"/>
            <w:vAlign w:val="center"/>
          </w:tcPr>
          <w:p w:rsidR="00D85F5A" w:rsidRPr="00C52528" w:rsidRDefault="00D85F5A" w:rsidP="000333EB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D85F5A" w:rsidRPr="00C52528" w:rsidRDefault="00D85F5A" w:rsidP="000333EB">
            <w:pPr>
              <w:pStyle w:val="Aprovaes"/>
            </w:pPr>
          </w:p>
        </w:tc>
      </w:tr>
      <w:tr w:rsidR="00D85F5A" w:rsidRPr="00C52528" w:rsidTr="000333EB">
        <w:trPr>
          <w:trHeight w:val="340"/>
        </w:trPr>
        <w:tc>
          <w:tcPr>
            <w:tcW w:w="2438" w:type="dxa"/>
            <w:vAlign w:val="center"/>
          </w:tcPr>
          <w:p w:rsidR="00D85F5A" w:rsidRPr="00CE3355" w:rsidRDefault="00D85F5A" w:rsidP="006D4BF4">
            <w:pPr>
              <w:pStyle w:val="Aprovaes"/>
              <w:jc w:val="left"/>
            </w:pPr>
          </w:p>
        </w:tc>
        <w:tc>
          <w:tcPr>
            <w:tcW w:w="4678" w:type="dxa"/>
            <w:vAlign w:val="center"/>
          </w:tcPr>
          <w:p w:rsidR="00D85F5A" w:rsidRPr="00C52528" w:rsidRDefault="00D85F5A" w:rsidP="000333EB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D85F5A" w:rsidRPr="00C52528" w:rsidRDefault="00D85F5A" w:rsidP="000333EB">
            <w:pPr>
              <w:pStyle w:val="Aprovaes"/>
            </w:pPr>
          </w:p>
        </w:tc>
      </w:tr>
      <w:tr w:rsidR="00D85F5A" w:rsidRPr="00C52528" w:rsidTr="000333EB">
        <w:trPr>
          <w:trHeight w:val="340"/>
        </w:trPr>
        <w:tc>
          <w:tcPr>
            <w:tcW w:w="2438" w:type="dxa"/>
            <w:vAlign w:val="center"/>
          </w:tcPr>
          <w:p w:rsidR="00D85F5A" w:rsidRPr="00CE3355" w:rsidRDefault="00D85F5A" w:rsidP="006D4BF4">
            <w:pPr>
              <w:pStyle w:val="Aprovaes"/>
              <w:jc w:val="left"/>
            </w:pPr>
          </w:p>
        </w:tc>
        <w:tc>
          <w:tcPr>
            <w:tcW w:w="4678" w:type="dxa"/>
            <w:vAlign w:val="center"/>
          </w:tcPr>
          <w:p w:rsidR="00D85F5A" w:rsidRPr="00C52528" w:rsidRDefault="00D85F5A" w:rsidP="000333EB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D85F5A" w:rsidRPr="00C52528" w:rsidRDefault="00D85F5A" w:rsidP="000333EB">
            <w:pPr>
              <w:pStyle w:val="Aprovaes"/>
            </w:pPr>
          </w:p>
        </w:tc>
      </w:tr>
      <w:tr w:rsidR="00D85F5A" w:rsidRPr="00C52528" w:rsidTr="000333EB">
        <w:trPr>
          <w:trHeight w:val="340"/>
        </w:trPr>
        <w:tc>
          <w:tcPr>
            <w:tcW w:w="2438" w:type="dxa"/>
            <w:vAlign w:val="center"/>
          </w:tcPr>
          <w:p w:rsidR="00D85F5A" w:rsidRPr="00CE3355" w:rsidRDefault="00D85F5A" w:rsidP="006D4BF4">
            <w:pPr>
              <w:pStyle w:val="Aprovaes"/>
              <w:jc w:val="left"/>
            </w:pPr>
          </w:p>
        </w:tc>
        <w:tc>
          <w:tcPr>
            <w:tcW w:w="4678" w:type="dxa"/>
            <w:vAlign w:val="center"/>
          </w:tcPr>
          <w:p w:rsidR="00D85F5A" w:rsidRPr="00C52528" w:rsidRDefault="00D85F5A" w:rsidP="000333EB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D85F5A" w:rsidRPr="00C52528" w:rsidRDefault="00D85F5A" w:rsidP="000333EB">
            <w:pPr>
              <w:pStyle w:val="Aprovaes"/>
            </w:pPr>
          </w:p>
        </w:tc>
      </w:tr>
    </w:tbl>
    <w:p w:rsidR="008843C9" w:rsidRDefault="008843C9" w:rsidP="003D377B"/>
    <w:sectPr w:rsidR="008843C9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4508" w:rsidRDefault="00754508" w:rsidP="005E1593">
      <w:r>
        <w:separator/>
      </w:r>
    </w:p>
  </w:endnote>
  <w:endnote w:type="continuationSeparator" w:id="0">
    <w:p w:rsidR="00754508" w:rsidRDefault="00754508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7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1"/>
      <w:gridCol w:w="4253"/>
    </w:tblGrid>
    <w:tr w:rsidR="006419CA" w:rsidRPr="006419CA" w:rsidTr="00E73A6F">
      <w:trPr>
        <w:jc w:val="center"/>
      </w:trPr>
      <w:tc>
        <w:tcPr>
          <w:tcW w:w="2340" w:type="pct"/>
          <w:vAlign w:val="center"/>
        </w:tcPr>
        <w:p w:rsidR="006419CA" w:rsidRPr="006419CA" w:rsidRDefault="006419CA" w:rsidP="00E73A6F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1503D">
            <w:rPr>
              <w:noProof/>
              <w:color w:val="244061" w:themeColor="accent1" w:themeShade="80"/>
            </w:rPr>
            <w:t>Declaracao do escopo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660" w:type="pct"/>
          <w:vAlign w:val="center"/>
        </w:tcPr>
        <w:p w:rsidR="006419CA" w:rsidRPr="006419CA" w:rsidRDefault="006419CA" w:rsidP="00E73A6F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B11BB5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B11BB5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E73A6F" w:rsidRPr="006419CA" w:rsidTr="00E73A6F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087967869"/>
          <w:placeholder>
            <w:docPart w:val="46FA05F6E55C4DDCB280CB07332A3113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340" w:type="pct"/>
              <w:vAlign w:val="center"/>
            </w:tcPr>
            <w:p w:rsidR="00E73A6F" w:rsidRPr="006419CA" w:rsidRDefault="00E73A6F" w:rsidP="000333EB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2660" w:type="pct"/>
          <w:vAlign w:val="center"/>
        </w:tcPr>
        <w:p w:rsidR="00E73A6F" w:rsidRPr="006419CA" w:rsidRDefault="00754508" w:rsidP="00E73A6F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E73A6F">
              <w:rPr>
                <w:rStyle w:val="Hyperlink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4508" w:rsidRDefault="00754508" w:rsidP="005E1593">
      <w:r>
        <w:separator/>
      </w:r>
    </w:p>
  </w:footnote>
  <w:footnote w:type="continuationSeparator" w:id="0">
    <w:p w:rsidR="00754508" w:rsidRDefault="00754508" w:rsidP="005E1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203427"/>
    <w:multiLevelType w:val="hybridMultilevel"/>
    <w:tmpl w:val="0DAAA77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BF"/>
    <w:rsid w:val="00032E11"/>
    <w:rsid w:val="000333EB"/>
    <w:rsid w:val="000426C3"/>
    <w:rsid w:val="000551E3"/>
    <w:rsid w:val="0007725A"/>
    <w:rsid w:val="000905CE"/>
    <w:rsid w:val="00092F2D"/>
    <w:rsid w:val="000A3CD2"/>
    <w:rsid w:val="000B5665"/>
    <w:rsid w:val="000C606C"/>
    <w:rsid w:val="000E2853"/>
    <w:rsid w:val="000E3FBC"/>
    <w:rsid w:val="000E4081"/>
    <w:rsid w:val="001015A9"/>
    <w:rsid w:val="001032F5"/>
    <w:rsid w:val="00112537"/>
    <w:rsid w:val="00137694"/>
    <w:rsid w:val="001704AF"/>
    <w:rsid w:val="00170A5B"/>
    <w:rsid w:val="00184CBD"/>
    <w:rsid w:val="001B7970"/>
    <w:rsid w:val="001C6187"/>
    <w:rsid w:val="001D497F"/>
    <w:rsid w:val="001F3D30"/>
    <w:rsid w:val="0020218D"/>
    <w:rsid w:val="00211D53"/>
    <w:rsid w:val="0025421C"/>
    <w:rsid w:val="00274187"/>
    <w:rsid w:val="0028566C"/>
    <w:rsid w:val="00293ED8"/>
    <w:rsid w:val="002A19BF"/>
    <w:rsid w:val="002B034F"/>
    <w:rsid w:val="00323EFA"/>
    <w:rsid w:val="00331443"/>
    <w:rsid w:val="00341B09"/>
    <w:rsid w:val="0034544C"/>
    <w:rsid w:val="00366264"/>
    <w:rsid w:val="00393AF2"/>
    <w:rsid w:val="00396C8B"/>
    <w:rsid w:val="003D377B"/>
    <w:rsid w:val="003D6F7E"/>
    <w:rsid w:val="004076C5"/>
    <w:rsid w:val="0042609D"/>
    <w:rsid w:val="00447FC7"/>
    <w:rsid w:val="004B01E1"/>
    <w:rsid w:val="004B2855"/>
    <w:rsid w:val="004B5847"/>
    <w:rsid w:val="004B60F1"/>
    <w:rsid w:val="004D27A1"/>
    <w:rsid w:val="004D38A7"/>
    <w:rsid w:val="004E12D2"/>
    <w:rsid w:val="00541132"/>
    <w:rsid w:val="0055540E"/>
    <w:rsid w:val="00563CC5"/>
    <w:rsid w:val="005809EA"/>
    <w:rsid w:val="005B4260"/>
    <w:rsid w:val="005E1593"/>
    <w:rsid w:val="005F487B"/>
    <w:rsid w:val="00631A54"/>
    <w:rsid w:val="00637B06"/>
    <w:rsid w:val="006419CA"/>
    <w:rsid w:val="00663704"/>
    <w:rsid w:val="006741AE"/>
    <w:rsid w:val="0067494E"/>
    <w:rsid w:val="00687956"/>
    <w:rsid w:val="006A233C"/>
    <w:rsid w:val="006B3081"/>
    <w:rsid w:val="006C426C"/>
    <w:rsid w:val="006D4BF4"/>
    <w:rsid w:val="00724B0F"/>
    <w:rsid w:val="00743E89"/>
    <w:rsid w:val="00754508"/>
    <w:rsid w:val="0075639B"/>
    <w:rsid w:val="00764BB5"/>
    <w:rsid w:val="00781791"/>
    <w:rsid w:val="007A054B"/>
    <w:rsid w:val="007B07F5"/>
    <w:rsid w:val="007B5F63"/>
    <w:rsid w:val="007E720E"/>
    <w:rsid w:val="00804EDF"/>
    <w:rsid w:val="00842903"/>
    <w:rsid w:val="00844F9C"/>
    <w:rsid w:val="0085565B"/>
    <w:rsid w:val="00871E89"/>
    <w:rsid w:val="008843C9"/>
    <w:rsid w:val="00891955"/>
    <w:rsid w:val="008C5120"/>
    <w:rsid w:val="00965CD7"/>
    <w:rsid w:val="009A3D1F"/>
    <w:rsid w:val="009C659B"/>
    <w:rsid w:val="009E399C"/>
    <w:rsid w:val="00A716DC"/>
    <w:rsid w:val="00AB1123"/>
    <w:rsid w:val="00AC59D5"/>
    <w:rsid w:val="00AD103C"/>
    <w:rsid w:val="00AD77E5"/>
    <w:rsid w:val="00AE1992"/>
    <w:rsid w:val="00AF6D5F"/>
    <w:rsid w:val="00B03C69"/>
    <w:rsid w:val="00B11BB5"/>
    <w:rsid w:val="00B37B97"/>
    <w:rsid w:val="00B43957"/>
    <w:rsid w:val="00B52662"/>
    <w:rsid w:val="00C06005"/>
    <w:rsid w:val="00C4382E"/>
    <w:rsid w:val="00C52528"/>
    <w:rsid w:val="00C635C6"/>
    <w:rsid w:val="00C716EC"/>
    <w:rsid w:val="00C928A3"/>
    <w:rsid w:val="00CC4D89"/>
    <w:rsid w:val="00CE2B3B"/>
    <w:rsid w:val="00D269A1"/>
    <w:rsid w:val="00D37957"/>
    <w:rsid w:val="00D54889"/>
    <w:rsid w:val="00D80127"/>
    <w:rsid w:val="00D85F5A"/>
    <w:rsid w:val="00D966AE"/>
    <w:rsid w:val="00DA204D"/>
    <w:rsid w:val="00DA7B05"/>
    <w:rsid w:val="00E1503D"/>
    <w:rsid w:val="00E2097C"/>
    <w:rsid w:val="00E25072"/>
    <w:rsid w:val="00E34C15"/>
    <w:rsid w:val="00E37E54"/>
    <w:rsid w:val="00E609B0"/>
    <w:rsid w:val="00E73A6F"/>
    <w:rsid w:val="00E94091"/>
    <w:rsid w:val="00EC3752"/>
    <w:rsid w:val="00F042E7"/>
    <w:rsid w:val="00F319D5"/>
    <w:rsid w:val="00F65620"/>
    <w:rsid w:val="00FB5A09"/>
    <w:rsid w:val="00FD670C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957DF7"/>
  <w15:docId w15:val="{7FD0159A-9804-49EC-9B79-0800C4DB5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6F7E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semiHidden/>
    <w:unhideWhenUsed/>
    <w:rsid w:val="00E94091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E73A6F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7B07F5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7B07F5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966AE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966AE"/>
    <w:rPr>
      <w:rFonts w:ascii="Calibri" w:hAnsi="Calibri"/>
    </w:rPr>
  </w:style>
  <w:style w:type="paragraph" w:customStyle="1" w:styleId="Aprovaes">
    <w:name w:val="Aprovações"/>
    <w:qFormat/>
    <w:rsid w:val="00D966AE"/>
    <w:pPr>
      <w:spacing w:after="0" w:line="240" w:lineRule="auto"/>
      <w:jc w:val="center"/>
    </w:pPr>
    <w:rPr>
      <w:rFonts w:ascii="Calibri" w:hAnsi="Calibri"/>
      <w:b/>
    </w:rPr>
  </w:style>
  <w:style w:type="paragraph" w:customStyle="1" w:styleId="Default">
    <w:name w:val="Default"/>
    <w:rsid w:val="000B56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6FA05F6E55C4DDCB280CB07332A3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F6A9F-EFD8-4C37-BC40-55D0A52D21E5}"/>
      </w:docPartPr>
      <w:docPartBody>
        <w:p w:rsidR="005411A1" w:rsidRDefault="00DB6D52">
          <w:r w:rsidRPr="00694A27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D52"/>
    <w:rsid w:val="000670B5"/>
    <w:rsid w:val="000E56A1"/>
    <w:rsid w:val="003B389C"/>
    <w:rsid w:val="003E515E"/>
    <w:rsid w:val="005411A1"/>
    <w:rsid w:val="005864A7"/>
    <w:rsid w:val="00606B7B"/>
    <w:rsid w:val="00731C22"/>
    <w:rsid w:val="00855D26"/>
    <w:rsid w:val="009F61DF"/>
    <w:rsid w:val="00AA0CCC"/>
    <w:rsid w:val="00AD7904"/>
    <w:rsid w:val="00B90944"/>
    <w:rsid w:val="00B93B98"/>
    <w:rsid w:val="00C644E4"/>
    <w:rsid w:val="00D021A2"/>
    <w:rsid w:val="00D504DB"/>
    <w:rsid w:val="00DB6D52"/>
    <w:rsid w:val="00EA2E82"/>
    <w:rsid w:val="00FE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D52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B6D5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780</TotalTime>
  <Pages>2</Pages>
  <Words>320</Words>
  <Characters>1733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PMO Escritório de Projetos</Company>
  <LinksUpToDate>false</LinksUpToDate>
  <CharactersWithSpaces>2049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Reforma da Casa</dc:subject>
  <dc:creator>Edu</dc:creator>
  <cp:keywords>Template Gerenciamento de Projetos</cp:keywords>
  <dc:description/>
  <cp:lastModifiedBy>joao santana</cp:lastModifiedBy>
  <cp:revision>12</cp:revision>
  <dcterms:created xsi:type="dcterms:W3CDTF">2018-03-24T00:09:00Z</dcterms:created>
  <dcterms:modified xsi:type="dcterms:W3CDTF">2018-05-13T23:55:00Z</dcterms:modified>
</cp:coreProperties>
</file>