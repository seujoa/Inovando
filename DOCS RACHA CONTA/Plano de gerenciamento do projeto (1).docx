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8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260"/>
        <w:gridCol w:w="4819"/>
        <w:gridCol w:w="1681"/>
      </w:tblGrid>
      <w:tr w:rsidR="008C6D4D" w:rsidRPr="000F71E0" w:rsidTr="00406575">
        <w:trPr>
          <w:trHeight w:val="388"/>
        </w:trPr>
        <w:tc>
          <w:tcPr>
            <w:tcW w:w="8480" w:type="dxa"/>
            <w:gridSpan w:val="4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8C6D4D" w:rsidRPr="000F71E0" w:rsidTr="00406575">
        <w:trPr>
          <w:trHeight w:val="291"/>
        </w:trPr>
        <w:tc>
          <w:tcPr>
            <w:tcW w:w="720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1681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C6D4D" w:rsidRPr="00C52528" w:rsidTr="00406575">
        <w:trPr>
          <w:trHeight w:val="349"/>
        </w:trPr>
        <w:tc>
          <w:tcPr>
            <w:tcW w:w="720" w:type="dxa"/>
            <w:vAlign w:val="center"/>
          </w:tcPr>
          <w:p w:rsidR="008C6D4D" w:rsidRPr="00C52528" w:rsidRDefault="00406575" w:rsidP="00DB19BE">
            <w:pPr>
              <w:pStyle w:val="Verses"/>
            </w:pPr>
            <w:r>
              <w:t>1.0</w:t>
            </w:r>
          </w:p>
        </w:tc>
        <w:tc>
          <w:tcPr>
            <w:tcW w:w="1260" w:type="dxa"/>
            <w:vAlign w:val="center"/>
          </w:tcPr>
          <w:p w:rsidR="008C6D4D" w:rsidRPr="00C52528" w:rsidRDefault="00406575" w:rsidP="00DB19BE">
            <w:pPr>
              <w:pStyle w:val="Verses"/>
            </w:pPr>
            <w:r>
              <w:t>12/04/2018</w:t>
            </w:r>
          </w:p>
        </w:tc>
        <w:tc>
          <w:tcPr>
            <w:tcW w:w="4819" w:type="dxa"/>
            <w:vAlign w:val="center"/>
          </w:tcPr>
          <w:p w:rsidR="008C6D4D" w:rsidRPr="00C52528" w:rsidRDefault="00406575" w:rsidP="00DB19BE">
            <w:pPr>
              <w:pStyle w:val="Verses"/>
            </w:pPr>
            <w:r>
              <w:t>Alexandre, Breno, Fernando, João e Osvaldo</w:t>
            </w:r>
          </w:p>
        </w:tc>
        <w:tc>
          <w:tcPr>
            <w:tcW w:w="1681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</w:tr>
      <w:tr w:rsidR="00406575" w:rsidRPr="00C52528" w:rsidTr="00406575">
        <w:trPr>
          <w:trHeight w:val="349"/>
        </w:trPr>
        <w:tc>
          <w:tcPr>
            <w:tcW w:w="720" w:type="dxa"/>
            <w:vAlign w:val="center"/>
          </w:tcPr>
          <w:p w:rsidR="00406575" w:rsidRPr="00C52528" w:rsidRDefault="00406575" w:rsidP="00DB19BE">
            <w:pPr>
              <w:pStyle w:val="Verses"/>
            </w:pPr>
            <w:r>
              <w:t>2.0</w:t>
            </w:r>
          </w:p>
        </w:tc>
        <w:tc>
          <w:tcPr>
            <w:tcW w:w="1260" w:type="dxa"/>
            <w:vAlign w:val="center"/>
          </w:tcPr>
          <w:p w:rsidR="00406575" w:rsidRPr="00C52528" w:rsidRDefault="00406575" w:rsidP="00DB19BE">
            <w:pPr>
              <w:pStyle w:val="Verses"/>
            </w:pPr>
          </w:p>
        </w:tc>
        <w:tc>
          <w:tcPr>
            <w:tcW w:w="4819" w:type="dxa"/>
            <w:vAlign w:val="center"/>
          </w:tcPr>
          <w:p w:rsidR="00406575" w:rsidRPr="00C52528" w:rsidRDefault="00406575" w:rsidP="00DB19BE">
            <w:pPr>
              <w:pStyle w:val="Verses"/>
            </w:pPr>
            <w:r>
              <w:t>Alexandre, Breno, Fernando, João e Osvaldo</w:t>
            </w:r>
          </w:p>
        </w:tc>
        <w:tc>
          <w:tcPr>
            <w:tcW w:w="1681" w:type="dxa"/>
            <w:vAlign w:val="center"/>
          </w:tcPr>
          <w:p w:rsidR="00406575" w:rsidRPr="00C52528" w:rsidRDefault="00406575" w:rsidP="00DB19BE">
            <w:pPr>
              <w:pStyle w:val="Verses"/>
            </w:pPr>
          </w:p>
        </w:tc>
      </w:tr>
    </w:tbl>
    <w:p w:rsidR="008C6D4D" w:rsidRDefault="008C6D4D" w:rsidP="008C6D4D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D4D" w:rsidRDefault="008C6D4D" w:rsidP="008C6D4D">
          <w:pPr>
            <w:pStyle w:val="CabealhodoSumrio"/>
          </w:pPr>
          <w:r>
            <w:t>Sumário</w:t>
          </w:r>
        </w:p>
        <w:p w:rsidR="00897B5E" w:rsidRDefault="008C6D4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92159" w:history="1">
            <w:r w:rsidR="00897B5E" w:rsidRPr="006F42EB">
              <w:rPr>
                <w:rStyle w:val="Hyperlink"/>
                <w:noProof/>
              </w:rPr>
              <w:t>1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Objetivos deste documento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_Toc427092159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7C1C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0" w:history="1">
            <w:r w:rsidR="00897B5E" w:rsidRPr="006F42EB">
              <w:rPr>
                <w:rStyle w:val="Hyperlink"/>
                <w:noProof/>
              </w:rPr>
              <w:t>2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Linha de base do Escopo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_Toc427092160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7C1C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1" w:history="1">
            <w:r w:rsidR="00897B5E" w:rsidRPr="006F42EB">
              <w:rPr>
                <w:rStyle w:val="Hyperlink"/>
                <w:noProof/>
              </w:rPr>
              <w:t>3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Organização do Projeto e Matriz de Responsabilidade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_Toc427092161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7C1C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2" w:history="1">
            <w:r w:rsidR="00897B5E" w:rsidRPr="006F42EB">
              <w:rPr>
                <w:rStyle w:val="Hyperlink"/>
                <w:noProof/>
              </w:rPr>
              <w:t>4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Cronograma de Execução e Orçamento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_Toc427092162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7C1C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3" w:history="1">
            <w:r w:rsidR="00897B5E" w:rsidRPr="006F42EB">
              <w:rPr>
                <w:rStyle w:val="Hyperlink"/>
                <w:noProof/>
              </w:rPr>
              <w:t>5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Como será medido o Progresso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_Toc427092163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7C1C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4" w:history="1">
            <w:r w:rsidR="00897B5E" w:rsidRPr="006F42EB">
              <w:rPr>
                <w:rStyle w:val="Hyperlink"/>
                <w:noProof/>
              </w:rPr>
              <w:t>6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Riscos e Problemas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_Toc427092164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7C1C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5" w:history="1">
            <w:r w:rsidR="00897B5E" w:rsidRPr="006F42EB">
              <w:rPr>
                <w:rStyle w:val="Hyperlink"/>
                <w:noProof/>
              </w:rPr>
              <w:t>7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da Comunicação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_Toc427092165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7C1C5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6" w:history="1">
            <w:r w:rsidR="00897B5E" w:rsidRPr="006F42EB">
              <w:rPr>
                <w:rStyle w:val="Hyperlink"/>
                <w:noProof/>
              </w:rPr>
              <w:t>8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mudança de Escopo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_Toc427092166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C6D4D" w:rsidRDefault="008C6D4D" w:rsidP="008C6D4D">
          <w:r>
            <w:rPr>
              <w:b/>
              <w:bCs/>
            </w:rPr>
            <w:fldChar w:fldCharType="end"/>
          </w:r>
        </w:p>
      </w:sdtContent>
    </w:sdt>
    <w:p w:rsidR="008C6D4D" w:rsidRDefault="008C6D4D" w:rsidP="008C6D4D"/>
    <w:p w:rsidR="008C6D4D" w:rsidRDefault="008C6D4D" w:rsidP="008C6D4D"/>
    <w:p w:rsidR="008C6D4D" w:rsidRDefault="008C6D4D" w:rsidP="008C6D4D">
      <w:pPr>
        <w:pStyle w:val="Ttulo1"/>
      </w:pPr>
      <w:bookmarkStart w:id="0" w:name="_Toc427092159"/>
      <w:r w:rsidRPr="008843C9">
        <w:t>Objetivos deste documento</w:t>
      </w:r>
      <w:bookmarkEnd w:id="0"/>
    </w:p>
    <w:p w:rsidR="00CD557A" w:rsidRDefault="00CD557A" w:rsidP="004F5EFB">
      <w:pPr>
        <w:jc w:val="both"/>
      </w:pPr>
      <w:r>
        <w:t>Este documento servirá de guia para</w:t>
      </w:r>
      <w:r w:rsidR="00020313">
        <w:t xml:space="preserve"> a equipe de</w:t>
      </w:r>
      <w:r>
        <w:t xml:space="preserve"> desenvo</w:t>
      </w:r>
      <w:r w:rsidR="00020313">
        <w:t xml:space="preserve">lvimento </w:t>
      </w:r>
      <w:r w:rsidR="00460E25">
        <w:t>do aplicativo Racha Conta</w:t>
      </w:r>
      <w:r w:rsidR="00020313">
        <w:t xml:space="preserve"> durante todo o projeto</w:t>
      </w:r>
      <w:r w:rsidR="00460E25">
        <w:t>. Nele está contido o Plano de Gerenciamento de Projeto baseado na metodologia PMO.</w:t>
      </w:r>
    </w:p>
    <w:p w:rsidR="00DF45BF" w:rsidRDefault="00C4498C" w:rsidP="004F5EFB">
      <w:pPr>
        <w:jc w:val="both"/>
      </w:pPr>
      <w:r>
        <w:t xml:space="preserve">O projeto será executado </w:t>
      </w:r>
      <w:r w:rsidR="00360D23">
        <w:t>de acordo com os</w:t>
      </w:r>
      <w:r>
        <w:t xml:space="preserve"> requisitos </w:t>
      </w:r>
      <w:r w:rsidR="00360D23">
        <w:t>que foram levantados com base nas necessidades dos clientes frequentadores de bares e restaurantes.</w:t>
      </w:r>
    </w:p>
    <w:p w:rsidR="00360D23" w:rsidRDefault="00360D23" w:rsidP="004F5EFB">
      <w:pPr>
        <w:jc w:val="both"/>
      </w:pPr>
      <w:r>
        <w:t>O</w:t>
      </w:r>
      <w:r w:rsidR="00390643">
        <w:t xml:space="preserve"> desenvolvimento,</w:t>
      </w:r>
      <w:r>
        <w:t xml:space="preserve"> controle e monitoramento do projeto será feito através d</w:t>
      </w:r>
      <w:r w:rsidR="00390643">
        <w:t>e</w:t>
      </w:r>
      <w:r w:rsidR="001B1F67">
        <w:t xml:space="preserve"> métodos ágeis</w:t>
      </w:r>
      <w:r w:rsidR="00390643">
        <w:t xml:space="preserve"> </w:t>
      </w:r>
      <w:r w:rsidR="001B1F67">
        <w:t xml:space="preserve">utilizando em conjunto a </w:t>
      </w:r>
      <w:r>
        <w:t>ferramenta</w:t>
      </w:r>
      <w:r w:rsidR="001B1F67">
        <w:t xml:space="preserve"> </w:t>
      </w:r>
      <w:r>
        <w:t>de gerenciamento de projetos</w:t>
      </w:r>
      <w:r w:rsidR="001B1F67">
        <w:t xml:space="preserve"> </w:t>
      </w:r>
      <w:proofErr w:type="spellStart"/>
      <w:r w:rsidR="001B1F67" w:rsidRPr="001B1F67">
        <w:rPr>
          <w:i/>
        </w:rPr>
        <w:t>T</w:t>
      </w:r>
      <w:r w:rsidR="00390643">
        <w:rPr>
          <w:i/>
        </w:rPr>
        <w:t>r</w:t>
      </w:r>
      <w:r w:rsidR="001B1F67" w:rsidRPr="001B1F67">
        <w:rPr>
          <w:i/>
        </w:rPr>
        <w:t>ello</w:t>
      </w:r>
      <w:proofErr w:type="spellEnd"/>
      <w:r w:rsidR="001B1F67">
        <w:t xml:space="preserve"> e a plataforma </w:t>
      </w:r>
      <w:proofErr w:type="spellStart"/>
      <w:r w:rsidR="001B1F67" w:rsidRPr="00390643">
        <w:rPr>
          <w:i/>
        </w:rPr>
        <w:t>GitHub</w:t>
      </w:r>
      <w:r w:rsidR="001B1F67" w:rsidRPr="001B1F67">
        <w:rPr>
          <w:b/>
          <w:i/>
        </w:rPr>
        <w:t>e</w:t>
      </w:r>
      <w:proofErr w:type="spellEnd"/>
      <w:r w:rsidR="001B1F67">
        <w:t xml:space="preserve"> para o controle</w:t>
      </w:r>
      <w:r w:rsidR="00390643">
        <w:t xml:space="preserve"> </w:t>
      </w:r>
      <w:r w:rsidR="001B1F67">
        <w:t>de versões.</w:t>
      </w:r>
    </w:p>
    <w:p w:rsidR="00DF45BF" w:rsidRPr="00AA3C95" w:rsidRDefault="00DF45BF" w:rsidP="004F5EFB">
      <w:pPr>
        <w:jc w:val="both"/>
      </w:pPr>
    </w:p>
    <w:p w:rsidR="0095407F" w:rsidRPr="00AA3C95" w:rsidRDefault="0094014B" w:rsidP="0095407F">
      <w:pPr>
        <w:pStyle w:val="Ttulo1"/>
      </w:pPr>
      <w:bookmarkStart w:id="1" w:name="_Toc383330992"/>
      <w:bookmarkStart w:id="2" w:name="_Toc427092160"/>
      <w:r>
        <w:t xml:space="preserve">Linha de base do </w:t>
      </w:r>
      <w:r w:rsidR="0095407F" w:rsidRPr="00AA3C95">
        <w:t>Escopo do Projeto</w:t>
      </w:r>
      <w:bookmarkEnd w:id="1"/>
      <w:bookmarkEnd w:id="2"/>
    </w:p>
    <w:p w:rsidR="00A53C60" w:rsidRPr="003670F2" w:rsidRDefault="0095407F" w:rsidP="008C6D4D">
      <w:pPr>
        <w:pStyle w:val="Comments"/>
      </w:pPr>
      <w:r w:rsidRPr="003670F2">
        <w:t>[Descrição detalhada do escopo do projeto]</w:t>
      </w:r>
    </w:p>
    <w:p w:rsidR="00A53C60" w:rsidRDefault="00A53C60" w:rsidP="00A53C60">
      <w:r>
        <w:t xml:space="preserve">A </w:t>
      </w:r>
      <w:hyperlink r:id="rId8" w:tooltip="Linha de base do escopo" w:history="1">
        <w:r w:rsidRPr="00A53C60">
          <w:rPr>
            <w:rStyle w:val="Hyperlink"/>
          </w:rPr>
          <w:t>Linha de base do escopo</w:t>
        </w:r>
      </w:hyperlink>
      <w:r>
        <w:t xml:space="preserve"> é composta pelos seguintes documentos em anexo:</w:t>
      </w:r>
    </w:p>
    <w:p w:rsidR="00A53C60" w:rsidRDefault="007C1C5E" w:rsidP="00A53C60">
      <w:pPr>
        <w:pStyle w:val="PargrafodaLista"/>
        <w:numPr>
          <w:ilvl w:val="0"/>
          <w:numId w:val="3"/>
        </w:numPr>
      </w:pPr>
      <w:hyperlink r:id="rId9" w:tooltip="Declaracao do escopo do projeto.docx" w:history="1">
        <w:r w:rsidR="007829FA">
          <w:rPr>
            <w:rStyle w:val="Hyperlink"/>
          </w:rPr>
          <w:t>Declaração</w:t>
        </w:r>
        <w:r w:rsidR="004D4507">
          <w:rPr>
            <w:rStyle w:val="Hyperlink"/>
          </w:rPr>
          <w:t xml:space="preserve"> do escopo do projeto</w:t>
        </w:r>
      </w:hyperlink>
      <w:r w:rsidR="00A53C60">
        <w:t>;</w:t>
      </w:r>
    </w:p>
    <w:p w:rsidR="00A53C60" w:rsidRDefault="007C1C5E" w:rsidP="00A53C60">
      <w:pPr>
        <w:pStyle w:val="PargrafodaLista"/>
        <w:numPr>
          <w:ilvl w:val="0"/>
          <w:numId w:val="3"/>
        </w:numPr>
      </w:pPr>
      <w:hyperlink r:id="rId10" w:tooltip="Estrutura analítica do projeto - EAP" w:history="1">
        <w:r w:rsidR="00A53C60" w:rsidRPr="00A53C60">
          <w:rPr>
            <w:rStyle w:val="Hyperlink"/>
          </w:rPr>
          <w:t>Estrutura analítica do projeto - EAP</w:t>
        </w:r>
      </w:hyperlink>
      <w:r w:rsidR="00A53C60">
        <w:t>;</w:t>
      </w:r>
    </w:p>
    <w:p w:rsidR="00A53C60" w:rsidRDefault="007C1C5E" w:rsidP="00A53C60">
      <w:pPr>
        <w:pStyle w:val="PargrafodaLista"/>
        <w:numPr>
          <w:ilvl w:val="0"/>
          <w:numId w:val="3"/>
        </w:numPr>
      </w:pPr>
      <w:hyperlink r:id="rId11" w:tooltip="Dicionário da EAP" w:history="1">
        <w:r w:rsidR="00A53C60" w:rsidRPr="00A53C60">
          <w:rPr>
            <w:rStyle w:val="Hyperlink"/>
          </w:rPr>
          <w:t>Dicionário da EAP</w:t>
        </w:r>
      </w:hyperlink>
      <w:r w:rsidR="00A53C60">
        <w:t xml:space="preserve">. </w:t>
      </w:r>
    </w:p>
    <w:p w:rsidR="00A53C60" w:rsidRDefault="00A53C60" w:rsidP="00A53C60">
      <w:r>
        <w:t xml:space="preserve">A </w:t>
      </w:r>
      <w:hyperlink r:id="rId12" w:tooltip="Declaracao do escopo do projeto.docx" w:history="1">
        <w:r>
          <w:rPr>
            <w:rStyle w:val="Hyperlink"/>
          </w:rPr>
          <w:t>Declaração do escopo do projeto</w:t>
        </w:r>
      </w:hyperlink>
      <w:r>
        <w:t xml:space="preserve"> contém:</w:t>
      </w:r>
    </w:p>
    <w:p w:rsidR="00A53C60" w:rsidRDefault="00A53C60" w:rsidP="00A53C60">
      <w:pPr>
        <w:pStyle w:val="PargrafodaLista"/>
        <w:numPr>
          <w:ilvl w:val="0"/>
          <w:numId w:val="4"/>
        </w:numPr>
      </w:pPr>
      <w:r>
        <w:t xml:space="preserve">Situação atual e justificativa </w:t>
      </w:r>
      <w:r w:rsidRPr="00057D0A">
        <w:t xml:space="preserve">do </w:t>
      </w:r>
      <w:r>
        <w:t>projeto;</w:t>
      </w:r>
    </w:p>
    <w:p w:rsidR="00A53C60" w:rsidRDefault="00A53C60" w:rsidP="00A53C60">
      <w:pPr>
        <w:pStyle w:val="PargrafodaLista"/>
        <w:numPr>
          <w:ilvl w:val="0"/>
          <w:numId w:val="4"/>
        </w:numPr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r>
        <w:t>;</w:t>
      </w:r>
    </w:p>
    <w:p w:rsidR="00A53C60" w:rsidRPr="00A03BC5" w:rsidRDefault="007C1C5E" w:rsidP="003B1034">
      <w:pPr>
        <w:pStyle w:val="PargrafodaLista"/>
        <w:numPr>
          <w:ilvl w:val="0"/>
          <w:numId w:val="4"/>
        </w:numPr>
        <w:rPr>
          <w:rFonts w:ascii="Times New Roman" w:hAnsi="Times New Roman"/>
        </w:rPr>
      </w:pPr>
      <w:hyperlink r:id="rId13" w:tooltip="Premissas de um projeto" w:history="1">
        <w:r w:rsidR="00A53C60">
          <w:rPr>
            <w:rStyle w:val="Hyperlink"/>
          </w:rPr>
          <w:t>Premissas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;</w:t>
      </w:r>
    </w:p>
    <w:p w:rsidR="00A53C60" w:rsidRDefault="007C1C5E" w:rsidP="00A53C60">
      <w:pPr>
        <w:pStyle w:val="PargrafodaLista"/>
        <w:numPr>
          <w:ilvl w:val="0"/>
          <w:numId w:val="4"/>
        </w:numPr>
      </w:pPr>
      <w:hyperlink r:id="rId14" w:tooltip="Restrições de um projeto" w:history="1">
        <w:r w:rsidR="00A53C60">
          <w:rPr>
            <w:rStyle w:val="Hyperlink"/>
          </w:rPr>
          <w:t>Restrições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.</w:t>
      </w:r>
    </w:p>
    <w:p w:rsidR="0095407F" w:rsidRDefault="00A53C60" w:rsidP="0095407F">
      <w:r>
        <w:t xml:space="preserve"> </w:t>
      </w:r>
    </w:p>
    <w:p w:rsidR="00DF45BF" w:rsidRDefault="00DF45BF" w:rsidP="0095407F"/>
    <w:p w:rsidR="00A03BC5" w:rsidRDefault="00A03BC5" w:rsidP="00A03BC5">
      <w:pPr>
        <w:pStyle w:val="Ttulo1"/>
      </w:pPr>
      <w:bookmarkStart w:id="3" w:name="_Toc427092161"/>
      <w:r w:rsidRPr="00AA3C95">
        <w:lastRenderedPageBreak/>
        <w:t xml:space="preserve">Organização do Projeto </w:t>
      </w:r>
      <w:r>
        <w:t>e Matriz de Responsabilidade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8"/>
        <w:gridCol w:w="1138"/>
        <w:gridCol w:w="1926"/>
        <w:gridCol w:w="1210"/>
        <w:gridCol w:w="1340"/>
        <w:gridCol w:w="1810"/>
        <w:gridCol w:w="1634"/>
      </w:tblGrid>
      <w:tr w:rsidR="00DD1A96" w:rsidRPr="005E5E42" w:rsidTr="00E4152B">
        <w:tc>
          <w:tcPr>
            <w:tcW w:w="1668" w:type="dxa"/>
            <w:shd w:val="clear" w:color="auto" w:fill="9CC2E5"/>
          </w:tcPr>
          <w:p w:rsidR="00DD1A96" w:rsidRPr="005E5E42" w:rsidRDefault="00DD1A96" w:rsidP="00E4152B">
            <w:pPr>
              <w:jc w:val="center"/>
              <w:rPr>
                <w:b/>
                <w:color w:val="4F81BD"/>
              </w:rPr>
            </w:pPr>
            <w:r w:rsidRPr="005E5E42">
              <w:rPr>
                <w:b/>
                <w:color w:val="4F81BD"/>
              </w:rPr>
              <w:t>GRUPO</w:t>
            </w:r>
          </w:p>
        </w:tc>
        <w:tc>
          <w:tcPr>
            <w:tcW w:w="2556" w:type="dxa"/>
            <w:shd w:val="clear" w:color="auto" w:fill="9CC2E5"/>
          </w:tcPr>
          <w:p w:rsidR="00DD1A96" w:rsidRPr="005E5E42" w:rsidRDefault="00DD1A96" w:rsidP="00E4152B">
            <w:pPr>
              <w:jc w:val="center"/>
              <w:rPr>
                <w:b/>
                <w:color w:val="4F81BD"/>
              </w:rPr>
            </w:pPr>
            <w:r w:rsidRPr="005E5E42">
              <w:rPr>
                <w:b/>
                <w:color w:val="4F81BD"/>
              </w:rPr>
              <w:t>NOME</w:t>
            </w:r>
          </w:p>
        </w:tc>
        <w:tc>
          <w:tcPr>
            <w:tcW w:w="1926" w:type="dxa"/>
            <w:shd w:val="clear" w:color="auto" w:fill="9CC2E5"/>
          </w:tcPr>
          <w:p w:rsidR="00DD1A96" w:rsidRPr="005E5E42" w:rsidRDefault="00DD1A96" w:rsidP="00E4152B">
            <w:pPr>
              <w:jc w:val="center"/>
              <w:rPr>
                <w:b/>
                <w:color w:val="4F81BD"/>
              </w:rPr>
            </w:pPr>
            <w:r w:rsidRPr="005E5E42">
              <w:rPr>
                <w:b/>
                <w:color w:val="4F81BD"/>
              </w:rPr>
              <w:t>POSIÇÃO/FUNÇÃO</w:t>
            </w:r>
          </w:p>
        </w:tc>
        <w:tc>
          <w:tcPr>
            <w:tcW w:w="1496" w:type="dxa"/>
            <w:shd w:val="clear" w:color="auto" w:fill="9CC2E5"/>
          </w:tcPr>
          <w:p w:rsidR="00DD1A96" w:rsidRPr="005E5E42" w:rsidRDefault="00DD1A96" w:rsidP="00E4152B">
            <w:pPr>
              <w:jc w:val="center"/>
              <w:rPr>
                <w:b/>
                <w:color w:val="4F81BD"/>
              </w:rPr>
            </w:pPr>
            <w:r w:rsidRPr="005E5E42">
              <w:rPr>
                <w:b/>
                <w:color w:val="4F81BD"/>
              </w:rPr>
              <w:t>INTERESSE</w:t>
            </w:r>
          </w:p>
        </w:tc>
        <w:tc>
          <w:tcPr>
            <w:tcW w:w="1576" w:type="dxa"/>
            <w:shd w:val="clear" w:color="auto" w:fill="9CC2E5"/>
          </w:tcPr>
          <w:p w:rsidR="00DD1A96" w:rsidRPr="005E5E42" w:rsidRDefault="00DD1A96" w:rsidP="00E4152B">
            <w:pPr>
              <w:jc w:val="center"/>
              <w:rPr>
                <w:b/>
                <w:color w:val="4F81BD"/>
              </w:rPr>
            </w:pPr>
            <w:r w:rsidRPr="005E5E42">
              <w:rPr>
                <w:b/>
                <w:color w:val="4F81BD"/>
              </w:rPr>
              <w:t>INFLUÊNCIA</w:t>
            </w:r>
          </w:p>
        </w:tc>
        <w:tc>
          <w:tcPr>
            <w:tcW w:w="1092" w:type="dxa"/>
            <w:shd w:val="clear" w:color="auto" w:fill="9CC2E5"/>
          </w:tcPr>
          <w:p w:rsidR="00DD1A96" w:rsidRPr="005E5E42" w:rsidRDefault="00DD1A96" w:rsidP="00E4152B">
            <w:pPr>
              <w:jc w:val="center"/>
              <w:rPr>
                <w:b/>
                <w:color w:val="4F81BD"/>
              </w:rPr>
            </w:pPr>
            <w:r w:rsidRPr="005E5E42">
              <w:rPr>
                <w:b/>
                <w:color w:val="4F81BD"/>
              </w:rPr>
              <w:t>FORÇA/IMPACTO</w:t>
            </w:r>
          </w:p>
        </w:tc>
        <w:tc>
          <w:tcPr>
            <w:tcW w:w="3338" w:type="dxa"/>
            <w:shd w:val="clear" w:color="auto" w:fill="9CC2E5"/>
          </w:tcPr>
          <w:p w:rsidR="00DD1A96" w:rsidRPr="005E5E42" w:rsidRDefault="00DD1A96" w:rsidP="00E4152B">
            <w:pPr>
              <w:jc w:val="center"/>
              <w:rPr>
                <w:b/>
                <w:color w:val="4F81BD"/>
              </w:rPr>
            </w:pPr>
            <w:r w:rsidRPr="005E5E42">
              <w:rPr>
                <w:b/>
                <w:color w:val="4F81BD"/>
              </w:rPr>
              <w:t>EXPECTATIVA</w:t>
            </w:r>
          </w:p>
        </w:tc>
      </w:tr>
      <w:tr w:rsidR="00DD1A96" w:rsidRPr="005E5E42" w:rsidTr="00E4152B">
        <w:tc>
          <w:tcPr>
            <w:tcW w:w="166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SOLICITANTE</w:t>
            </w:r>
          </w:p>
        </w:tc>
        <w:tc>
          <w:tcPr>
            <w:tcW w:w="255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ADALBERTO</w:t>
            </w:r>
          </w:p>
        </w:tc>
        <w:tc>
          <w:tcPr>
            <w:tcW w:w="192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CLIENTE/USUÁRIO</w:t>
            </w:r>
          </w:p>
        </w:tc>
        <w:tc>
          <w:tcPr>
            <w:tcW w:w="149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POSITIVO</w:t>
            </w:r>
          </w:p>
        </w:tc>
        <w:tc>
          <w:tcPr>
            <w:tcW w:w="157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1092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 xml:space="preserve">MUITO </w:t>
            </w:r>
            <w:r w:rsidRPr="005E5E42"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333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TER FACILIDADE NO MOMENTO DA DIVISÃO DAS DESPESAS</w:t>
            </w:r>
          </w:p>
        </w:tc>
      </w:tr>
      <w:tr w:rsidR="00DD1A96" w:rsidRPr="005E5E42" w:rsidTr="00E4152B">
        <w:tc>
          <w:tcPr>
            <w:tcW w:w="166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PATROCINADOR</w:t>
            </w:r>
          </w:p>
        </w:tc>
        <w:tc>
          <w:tcPr>
            <w:tcW w:w="255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UNAMA</w:t>
            </w:r>
          </w:p>
        </w:tc>
        <w:tc>
          <w:tcPr>
            <w:tcW w:w="192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PATROCINADOR</w:t>
            </w:r>
          </w:p>
        </w:tc>
        <w:tc>
          <w:tcPr>
            <w:tcW w:w="149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POSITIVA</w:t>
            </w:r>
          </w:p>
        </w:tc>
        <w:tc>
          <w:tcPr>
            <w:tcW w:w="157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1092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MUITO ALTA</w:t>
            </w:r>
          </w:p>
        </w:tc>
        <w:tc>
          <w:tcPr>
            <w:tcW w:w="333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ATENDER AS NECESSIDADES DO CLIENTE/USUÁRIO</w:t>
            </w:r>
          </w:p>
        </w:tc>
      </w:tr>
      <w:tr w:rsidR="00DD1A96" w:rsidRPr="005E5E42" w:rsidTr="00E4152B">
        <w:tc>
          <w:tcPr>
            <w:tcW w:w="166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>DESENVOLVEDOR</w:t>
            </w:r>
          </w:p>
        </w:tc>
        <w:tc>
          <w:tcPr>
            <w:tcW w:w="255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OSVALDO</w:t>
            </w:r>
          </w:p>
        </w:tc>
        <w:tc>
          <w:tcPr>
            <w:tcW w:w="192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DESENVOLVEDOR</w:t>
            </w:r>
          </w:p>
        </w:tc>
        <w:tc>
          <w:tcPr>
            <w:tcW w:w="149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POSITIVO</w:t>
            </w:r>
          </w:p>
        </w:tc>
        <w:tc>
          <w:tcPr>
            <w:tcW w:w="157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1092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MUITO ALTA</w:t>
            </w:r>
          </w:p>
        </w:tc>
        <w:tc>
          <w:tcPr>
            <w:tcW w:w="333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DESENVOLVER A APLICAÇÃO USANDO AS FERRAMENTAS ESPECIFICADAS E DE ACORDO COM O ESCOPO DO PROJETO</w:t>
            </w:r>
          </w:p>
        </w:tc>
      </w:tr>
      <w:tr w:rsidR="00DD1A96" w:rsidRPr="005E5E42" w:rsidTr="00E4152B">
        <w:tc>
          <w:tcPr>
            <w:tcW w:w="166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 w:rsidRPr="005E5E42">
              <w:rPr>
                <w:color w:val="4F81BD"/>
                <w:sz w:val="16"/>
                <w:szCs w:val="16"/>
              </w:rPr>
              <w:t xml:space="preserve">GERENTE </w:t>
            </w:r>
          </w:p>
        </w:tc>
        <w:tc>
          <w:tcPr>
            <w:tcW w:w="255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ALEXANDRE</w:t>
            </w:r>
          </w:p>
        </w:tc>
        <w:tc>
          <w:tcPr>
            <w:tcW w:w="192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GERENTE DE PROJETO</w:t>
            </w:r>
          </w:p>
        </w:tc>
        <w:tc>
          <w:tcPr>
            <w:tcW w:w="149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POSITIVO</w:t>
            </w:r>
          </w:p>
        </w:tc>
        <w:tc>
          <w:tcPr>
            <w:tcW w:w="157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1092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MUITO ALTA</w:t>
            </w:r>
          </w:p>
        </w:tc>
        <w:tc>
          <w:tcPr>
            <w:tcW w:w="333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 xml:space="preserve">GARANTIR QUE O FLUXO DE TRABALHO OCORRA CONFORME ESPECIFICADO </w:t>
            </w:r>
          </w:p>
        </w:tc>
      </w:tr>
      <w:tr w:rsidR="00DD1A96" w:rsidRPr="005E5E42" w:rsidTr="00E4152B">
        <w:tc>
          <w:tcPr>
            <w:tcW w:w="166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 xml:space="preserve"> REQUISITOS</w:t>
            </w:r>
          </w:p>
        </w:tc>
        <w:tc>
          <w:tcPr>
            <w:tcW w:w="255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 xml:space="preserve">BRENO </w:t>
            </w:r>
          </w:p>
        </w:tc>
        <w:tc>
          <w:tcPr>
            <w:tcW w:w="192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REQUISITOS</w:t>
            </w:r>
          </w:p>
        </w:tc>
        <w:tc>
          <w:tcPr>
            <w:tcW w:w="149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POSITIVO</w:t>
            </w:r>
          </w:p>
        </w:tc>
        <w:tc>
          <w:tcPr>
            <w:tcW w:w="157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1092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333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PESQUISA DE MERCADO</w:t>
            </w:r>
          </w:p>
        </w:tc>
      </w:tr>
      <w:tr w:rsidR="00DD1A96" w:rsidRPr="005E5E42" w:rsidTr="00E4152B">
        <w:tc>
          <w:tcPr>
            <w:tcW w:w="166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DESIGNER</w:t>
            </w:r>
          </w:p>
        </w:tc>
        <w:tc>
          <w:tcPr>
            <w:tcW w:w="255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JOÃO</w:t>
            </w:r>
          </w:p>
        </w:tc>
        <w:tc>
          <w:tcPr>
            <w:tcW w:w="192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DESIGN</w:t>
            </w:r>
          </w:p>
        </w:tc>
        <w:tc>
          <w:tcPr>
            <w:tcW w:w="149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POSITIVO</w:t>
            </w:r>
          </w:p>
        </w:tc>
        <w:tc>
          <w:tcPr>
            <w:tcW w:w="157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1092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333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ELABORAÇÃO DE INTERFACE E FUNCIONALIDADES</w:t>
            </w:r>
          </w:p>
        </w:tc>
      </w:tr>
      <w:tr w:rsidR="00DD1A96" w:rsidRPr="005E5E42" w:rsidTr="00E4152B">
        <w:tc>
          <w:tcPr>
            <w:tcW w:w="166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REQUISITOS</w:t>
            </w:r>
          </w:p>
        </w:tc>
        <w:tc>
          <w:tcPr>
            <w:tcW w:w="255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FERNANDO</w:t>
            </w:r>
          </w:p>
        </w:tc>
        <w:tc>
          <w:tcPr>
            <w:tcW w:w="192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REQUISITOS</w:t>
            </w:r>
          </w:p>
        </w:tc>
        <w:tc>
          <w:tcPr>
            <w:tcW w:w="149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POSITIVO</w:t>
            </w:r>
          </w:p>
        </w:tc>
        <w:tc>
          <w:tcPr>
            <w:tcW w:w="1576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1092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ALTA</w:t>
            </w:r>
          </w:p>
        </w:tc>
        <w:tc>
          <w:tcPr>
            <w:tcW w:w="3338" w:type="dxa"/>
            <w:shd w:val="clear" w:color="auto" w:fill="auto"/>
          </w:tcPr>
          <w:p w:rsidR="00DD1A96" w:rsidRPr="005E5E42" w:rsidRDefault="00DD1A96" w:rsidP="00E4152B">
            <w:pPr>
              <w:rPr>
                <w:color w:val="4F81BD"/>
                <w:sz w:val="16"/>
                <w:szCs w:val="16"/>
              </w:rPr>
            </w:pPr>
            <w:r>
              <w:rPr>
                <w:color w:val="4F81BD"/>
                <w:sz w:val="16"/>
                <w:szCs w:val="16"/>
              </w:rPr>
              <w:t>ENTREVISTA COM CLIENTE</w:t>
            </w:r>
          </w:p>
        </w:tc>
      </w:tr>
    </w:tbl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Default="00366007" w:rsidP="00366007"/>
    <w:p w:rsidR="00366007" w:rsidRPr="00366007" w:rsidRDefault="00366007" w:rsidP="00366007"/>
    <w:p w:rsidR="00A03BC5" w:rsidRDefault="00A03BC5" w:rsidP="00A03BC5"/>
    <w:p w:rsidR="00DD1A96" w:rsidRDefault="00DD1A96" w:rsidP="00A03BC5"/>
    <w:p w:rsidR="00DD1A96" w:rsidRDefault="00DD1A96" w:rsidP="00A03BC5"/>
    <w:p w:rsidR="00DD1A96" w:rsidRDefault="00DD1A96" w:rsidP="00A03BC5"/>
    <w:p w:rsidR="00DD1A96" w:rsidRDefault="00DD1A96" w:rsidP="00A03BC5"/>
    <w:p w:rsidR="00FA3B69" w:rsidRDefault="00FA3B69" w:rsidP="003670F2">
      <w:bookmarkStart w:id="4" w:name="_GoBack"/>
      <w:bookmarkEnd w:id="4"/>
    </w:p>
    <w:p w:rsidR="00C57E42" w:rsidRDefault="00C57E42" w:rsidP="00C57E42">
      <w:pPr>
        <w:pStyle w:val="Ttulo1"/>
      </w:pPr>
      <w:bookmarkStart w:id="5" w:name="_Toc427092162"/>
      <w:r w:rsidRPr="00AA3C95">
        <w:lastRenderedPageBreak/>
        <w:t>Cronograma de Execução</w:t>
      </w:r>
      <w:r>
        <w:t xml:space="preserve"> e Orçamento do Projeto</w:t>
      </w:r>
      <w:bookmarkEnd w:id="5"/>
    </w:p>
    <w:p w:rsidR="00AE3A93" w:rsidRDefault="00AE3A93" w:rsidP="00AE3A93"/>
    <w:p w:rsidR="00AE3A93" w:rsidRDefault="00312ECA" w:rsidP="00312ECA">
      <w:r w:rsidRPr="00312ECA">
        <w:drawing>
          <wp:inline distT="0" distB="0" distL="0" distR="0">
            <wp:extent cx="6715125" cy="538667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666" cy="539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69" w:rsidRDefault="00FA3B69" w:rsidP="003670F2"/>
    <w:p w:rsidR="00DD1A96" w:rsidRDefault="00DD1A96" w:rsidP="003670F2"/>
    <w:p w:rsidR="00DD1A96" w:rsidRDefault="00DD1A96" w:rsidP="003670F2"/>
    <w:p w:rsidR="00DD1A96" w:rsidRDefault="00DD1A96" w:rsidP="003670F2"/>
    <w:p w:rsidR="00DD1A96" w:rsidRDefault="00DD1A96" w:rsidP="003670F2"/>
    <w:p w:rsidR="00DD1A96" w:rsidRDefault="00DD1A96" w:rsidP="003670F2"/>
    <w:p w:rsidR="00DD1A96" w:rsidRDefault="00DD1A96" w:rsidP="003670F2"/>
    <w:p w:rsidR="00DD1A96" w:rsidRDefault="00DD1A96" w:rsidP="003670F2"/>
    <w:p w:rsidR="00DD1A96" w:rsidRDefault="00DD1A96" w:rsidP="003670F2"/>
    <w:p w:rsidR="00DD1A96" w:rsidRDefault="00DD1A96" w:rsidP="003670F2"/>
    <w:p w:rsidR="00DD1A96" w:rsidRDefault="00DD1A96" w:rsidP="003670F2"/>
    <w:p w:rsidR="00DD1A96" w:rsidRPr="00AA3C95" w:rsidRDefault="00DD1A96" w:rsidP="003670F2"/>
    <w:p w:rsidR="003670F2" w:rsidRPr="00AA3C95" w:rsidRDefault="003670F2" w:rsidP="003670F2">
      <w:pPr>
        <w:pStyle w:val="Ttulo1"/>
      </w:pPr>
      <w:bookmarkStart w:id="6" w:name="_Toc383330999"/>
      <w:bookmarkStart w:id="7" w:name="_Toc427092163"/>
      <w:r w:rsidRPr="00AA3C95">
        <w:lastRenderedPageBreak/>
        <w:t>Como será medido o Progresso do Projeto</w:t>
      </w:r>
      <w:bookmarkEnd w:id="6"/>
      <w:bookmarkEnd w:id="7"/>
    </w:p>
    <w:p w:rsidR="003670F2" w:rsidRDefault="003670F2" w:rsidP="008C6D4D">
      <w:pPr>
        <w:pStyle w:val="Comments"/>
      </w:pPr>
      <w:r w:rsidRPr="003670F2">
        <w:t xml:space="preserve">[Defina como será medido o progresso do </w:t>
      </w:r>
      <w:r w:rsidR="00010B45" w:rsidRPr="003670F2">
        <w:t>projeto</w:t>
      </w:r>
      <w:proofErr w:type="gramStart"/>
      <w:r w:rsidR="00010B45">
        <w:t>.</w:t>
      </w:r>
      <w:r w:rsidR="00010B45" w:rsidRPr="003670F2">
        <w:t xml:space="preserve"> ]</w:t>
      </w:r>
      <w:proofErr w:type="gramEnd"/>
    </w:p>
    <w:p w:rsidR="00C65527" w:rsidRPr="00C65527" w:rsidRDefault="00C65527" w:rsidP="00C65527">
      <w:r w:rsidRPr="00C65527">
        <w:t>Através d</w:t>
      </w:r>
      <w:r w:rsidR="00C57E42">
        <w:t xml:space="preserve">o </w:t>
      </w:r>
      <w:hyperlink r:id="rId16" w:tooltip="Gerenciamento do valor agregado" w:history="1">
        <w:r w:rsidR="00C57E42" w:rsidRPr="00C57E42">
          <w:rPr>
            <w:rStyle w:val="Hyperlink"/>
          </w:rPr>
          <w:t>Gerenciamento do valor agregado</w:t>
        </w:r>
      </w:hyperlink>
      <w:r w:rsidR="00C57E42">
        <w:t xml:space="preserve"> </w:t>
      </w:r>
      <w:r w:rsidRPr="00C65527">
        <w:t xml:space="preserve">e de seus indicadores de prazo e custo (SPI &amp; CPI)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e custos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r w:rsidRPr="00C57E42">
        <w:t xml:space="preserve">Status </w:t>
      </w:r>
      <w:proofErr w:type="spellStart"/>
      <w:r w:rsidRPr="00C57E42">
        <w:t>Report</w:t>
      </w:r>
      <w:proofErr w:type="spellEnd"/>
      <w:r w:rsidRPr="00C65527">
        <w:t xml:space="preserve"> Semanal no tópico Sumário Executivo.</w:t>
      </w:r>
    </w:p>
    <w:p w:rsidR="003670F2" w:rsidRPr="00AA3C95" w:rsidRDefault="003670F2" w:rsidP="003670F2"/>
    <w:p w:rsidR="00010B45" w:rsidRDefault="00010B45" w:rsidP="00010B45">
      <w:pPr>
        <w:pStyle w:val="Ttulo1"/>
      </w:pPr>
      <w:bookmarkStart w:id="8" w:name="_Toc427092164"/>
      <w:r w:rsidRPr="00AA3C95">
        <w:t>Gestão de Riscos</w:t>
      </w:r>
      <w:r>
        <w:t xml:space="preserve"> e Problemas</w:t>
      </w:r>
      <w:bookmarkEnd w:id="8"/>
    </w:p>
    <w:p w:rsidR="0027738D" w:rsidRDefault="0027738D" w:rsidP="0027738D">
      <w:pPr>
        <w:pStyle w:val="PargrafodaLista"/>
        <w:numPr>
          <w:ilvl w:val="0"/>
          <w:numId w:val="7"/>
        </w:numPr>
        <w:spacing w:before="1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27738D">
        <w:rPr>
          <w:rFonts w:asciiTheme="minorHAnsi" w:hAnsiTheme="minorHAnsi" w:cstheme="minorHAnsi"/>
          <w:bCs/>
          <w:color w:val="000000" w:themeColor="text1"/>
        </w:rPr>
        <w:t>Podem haver erro ou conflito ao acessar o banco de dados</w:t>
      </w:r>
      <w:r>
        <w:rPr>
          <w:rFonts w:asciiTheme="minorHAnsi" w:hAnsiTheme="minorHAnsi" w:cstheme="minorHAnsi"/>
          <w:bCs/>
          <w:color w:val="000000" w:themeColor="text1"/>
        </w:rPr>
        <w:t>.</w:t>
      </w:r>
    </w:p>
    <w:p w:rsidR="0027738D" w:rsidRPr="0027738D" w:rsidRDefault="0027738D" w:rsidP="0027738D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7738D">
        <w:rPr>
          <w:rFonts w:asciiTheme="minorHAnsi" w:hAnsiTheme="minorHAnsi" w:cstheme="minorHAnsi"/>
          <w:bCs/>
          <w:color w:val="000000" w:themeColor="text1"/>
        </w:rPr>
        <w:t>O aplicativo pode apresentar lentidão em algumas versões do sistema Android</w:t>
      </w:r>
      <w:r>
        <w:rPr>
          <w:rFonts w:asciiTheme="minorHAnsi" w:hAnsiTheme="minorHAnsi" w:cstheme="minorHAnsi"/>
          <w:bCs/>
          <w:color w:val="000000" w:themeColor="text1"/>
        </w:rPr>
        <w:t>.</w:t>
      </w:r>
    </w:p>
    <w:p w:rsidR="0027738D" w:rsidRPr="0027738D" w:rsidRDefault="0027738D" w:rsidP="0027738D">
      <w:pPr>
        <w:pStyle w:val="PargrafodaLista"/>
        <w:spacing w:before="120"/>
        <w:ind w:left="1080"/>
        <w:jc w:val="both"/>
        <w:rPr>
          <w:rFonts w:asciiTheme="minorHAnsi" w:hAnsiTheme="minorHAnsi" w:cstheme="minorHAnsi"/>
          <w:bCs/>
          <w:color w:val="000000" w:themeColor="text1"/>
        </w:rPr>
      </w:pPr>
    </w:p>
    <w:p w:rsidR="0027738D" w:rsidRPr="0027738D" w:rsidRDefault="0027738D" w:rsidP="0027738D">
      <w:pPr>
        <w:rPr>
          <w:rFonts w:asciiTheme="minorHAnsi" w:hAnsiTheme="minorHAnsi" w:cstheme="minorHAnsi"/>
          <w:color w:val="000000" w:themeColor="text1"/>
        </w:rPr>
      </w:pPr>
    </w:p>
    <w:p w:rsidR="0027738D" w:rsidRPr="0027738D" w:rsidRDefault="0027738D" w:rsidP="0027738D">
      <w:pPr>
        <w:rPr>
          <w:rFonts w:asciiTheme="minorHAnsi" w:hAnsiTheme="minorHAnsi" w:cstheme="minorHAnsi"/>
          <w:color w:val="000000" w:themeColor="text1"/>
        </w:rPr>
      </w:pPr>
    </w:p>
    <w:p w:rsidR="00431E38" w:rsidRDefault="00010B45" w:rsidP="00010B45">
      <w:pPr>
        <w:pStyle w:val="Comments"/>
      </w:pPr>
      <w:proofErr w:type="gramStart"/>
      <w:r w:rsidRPr="003670F2">
        <w:t>[Liste</w:t>
      </w:r>
      <w:proofErr w:type="gramEnd"/>
      <w:r w:rsidRPr="003670F2">
        <w:t xml:space="preserve"> os riscos e estratégias associadas, considerando os itens Severidade, Probabilidade, Impacto, Ação. </w:t>
      </w:r>
    </w:p>
    <w:p w:rsidR="00010B45" w:rsidRPr="003670F2" w:rsidRDefault="00431E38" w:rsidP="00010B45">
      <w:pPr>
        <w:pStyle w:val="Comments"/>
      </w:pPr>
      <w:r>
        <w:t>Liste os problemas considerando os itens Severidade, Urgência, Impacto, Ação.</w:t>
      </w:r>
      <w:r>
        <w:br/>
      </w:r>
      <w:r w:rsidR="00010B45" w:rsidRPr="003670F2">
        <w:t xml:space="preserve">Esta seção será criada a partir do </w:t>
      </w:r>
      <w:proofErr w:type="spellStart"/>
      <w:r w:rsidR="00010B45" w:rsidRPr="003670F2">
        <w:t>template</w:t>
      </w:r>
      <w:proofErr w:type="spellEnd"/>
      <w:r w:rsidR="00010B45" w:rsidRPr="003670F2">
        <w:t xml:space="preserve"> de </w:t>
      </w:r>
      <w:hyperlink r:id="rId17" w:tooltip="Registro dos riscos e dos problemas.xlsx" w:history="1">
        <w:r w:rsidRPr="00431E38">
          <w:rPr>
            <w:rStyle w:val="Hyperlink"/>
          </w:rPr>
          <w:t>Registro dos riscos e dos problemas.xlsx</w:t>
        </w:r>
      </w:hyperlink>
      <w:r w:rsidR="00010B45">
        <w:t>. ]</w:t>
      </w:r>
    </w:p>
    <w:p w:rsidR="00010B45" w:rsidRDefault="00010B45" w:rsidP="00010B45">
      <w:r>
        <w:t xml:space="preserve">Veja o </w:t>
      </w:r>
      <w:hyperlink r:id="rId18" w:tooltip="Registro dos riscos e dos problemas.xlsx" w:history="1">
        <w:r w:rsidR="00431E38" w:rsidRPr="00431E38">
          <w:rPr>
            <w:rStyle w:val="Hyperlink"/>
          </w:rPr>
          <w:t>Registro dos riscos e dos problemas.xlsx</w:t>
        </w:r>
      </w:hyperlink>
      <w:r w:rsidR="00431E38">
        <w:t xml:space="preserve"> em anexo</w:t>
      </w:r>
      <w:r>
        <w:t>.</w:t>
      </w:r>
    </w:p>
    <w:p w:rsidR="00E37D2C" w:rsidRDefault="009F1697" w:rsidP="009F1697">
      <w:r>
        <w:t xml:space="preserve">O </w:t>
      </w:r>
      <w:hyperlink r:id="rId19" w:tooltip="Registro dos riscos e dos problemas.xlsx" w:history="1">
        <w:r w:rsidRPr="00431E38">
          <w:rPr>
            <w:rStyle w:val="Hyperlink"/>
          </w:rPr>
          <w:t>Registro dos riscos e dos problemas</w:t>
        </w:r>
      </w:hyperlink>
      <w:r>
        <w:t xml:space="preserve"> contém os riscos e os problemas identificados </w:t>
      </w:r>
      <w:r w:rsidR="00E37D2C">
        <w:t xml:space="preserve">ao longo do projeto </w:t>
      </w:r>
      <w:r>
        <w:t>em uma única planilha para facilitar o seu monitoramento</w:t>
      </w:r>
      <w:r w:rsidR="00E37D2C">
        <w:t xml:space="preserve"> e a rápida resolução dos problemas.</w:t>
      </w:r>
    </w:p>
    <w:p w:rsidR="00E37D2C" w:rsidRDefault="00E37D2C" w:rsidP="009F1697">
      <w:r>
        <w:t>Ele é usado nas lições aprendidas e contribui com o aperfeiçoamento contínuo, pois:</w:t>
      </w:r>
    </w:p>
    <w:p w:rsidR="009F1697" w:rsidRDefault="00E37D2C" w:rsidP="00E37D2C">
      <w:pPr>
        <w:pStyle w:val="PargrafodaLista"/>
        <w:numPr>
          <w:ilvl w:val="0"/>
          <w:numId w:val="5"/>
        </w:numPr>
      </w:pPr>
      <w:r>
        <w:t>mostra</w:t>
      </w:r>
      <w:r w:rsidR="009F1697">
        <w:t xml:space="preserve"> os riscos previstos que realmente aconteceram e aqueles que não foram previstos e aconteceram</w:t>
      </w:r>
      <w:r>
        <w:t xml:space="preserve"> e;</w:t>
      </w:r>
    </w:p>
    <w:p w:rsidR="00E37D2C" w:rsidRDefault="00E37D2C" w:rsidP="00E37D2C">
      <w:pPr>
        <w:pStyle w:val="PargrafodaLista"/>
        <w:numPr>
          <w:ilvl w:val="0"/>
          <w:numId w:val="5"/>
        </w:numPr>
      </w:pPr>
      <w:r>
        <w:t>como foram tratados e as soluções definitivas para evitar novos problemas em outros projetos.</w:t>
      </w:r>
    </w:p>
    <w:p w:rsidR="002169C6" w:rsidRPr="00AA3C95" w:rsidRDefault="002169C6" w:rsidP="00010B45"/>
    <w:p w:rsidR="00010B45" w:rsidRDefault="00010B45" w:rsidP="00010B45"/>
    <w:p w:rsidR="00010B45" w:rsidRPr="00AA3C95" w:rsidRDefault="00010B45" w:rsidP="00010B45">
      <w:pPr>
        <w:pStyle w:val="Ttulo1"/>
      </w:pPr>
      <w:bookmarkStart w:id="9" w:name="_Toc427092165"/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  <w:bookmarkEnd w:id="9"/>
    </w:p>
    <w:p w:rsidR="00010B45" w:rsidRPr="003670F2" w:rsidRDefault="00010B45" w:rsidP="00010B45">
      <w:pPr>
        <w:pStyle w:val="Comments"/>
      </w:pPr>
      <w:proofErr w:type="gramStart"/>
      <w:r w:rsidRPr="003670F2">
        <w:t>[Defina</w:t>
      </w:r>
      <w:proofErr w:type="gramEnd"/>
      <w:r w:rsidRPr="003670F2">
        <w:t xml:space="preserve"> como a comunicação de atividades críticas e / ou em progresso acontecerá durante a fase da execução do projeto. Os seguintes itens devem ser identificados: O que; Quando; Como; Para Quem</w:t>
      </w:r>
      <w:proofErr w:type="gramStart"/>
      <w:r>
        <w:t xml:space="preserve">. </w:t>
      </w:r>
      <w:r w:rsidRPr="003670F2">
        <w:t>]</w:t>
      </w:r>
      <w:proofErr w:type="gramEnd"/>
    </w:p>
    <w:p w:rsidR="00010B45" w:rsidRDefault="00010B45" w:rsidP="00010B45">
      <w:r w:rsidRPr="00C65527">
        <w:t xml:space="preserve">A estratégia de comunicação está detalhada na </w:t>
      </w:r>
      <w:r w:rsidRPr="00EC784F">
        <w:t>Matriz de Comunicação</w:t>
      </w:r>
      <w:r w:rsidRPr="00C65527">
        <w:t xml:space="preserve"> </w:t>
      </w:r>
      <w:r>
        <w:t>em anexo</w:t>
      </w:r>
      <w:r w:rsidRPr="00C65527">
        <w:t>.</w:t>
      </w:r>
    </w:p>
    <w:p w:rsidR="00010B45" w:rsidRPr="00AA3C95" w:rsidRDefault="00010B45" w:rsidP="00010B45"/>
    <w:p w:rsidR="003670F2" w:rsidRPr="00AA3C95" w:rsidRDefault="003670F2" w:rsidP="003670F2"/>
    <w:p w:rsidR="003670F2" w:rsidRPr="00AA3C95" w:rsidRDefault="003670F2" w:rsidP="003670F2">
      <w:pPr>
        <w:pStyle w:val="Ttulo1"/>
      </w:pPr>
      <w:bookmarkStart w:id="10" w:name="_Toc383331000"/>
      <w:bookmarkStart w:id="11" w:name="_Toc427092166"/>
      <w:r w:rsidRPr="00AA3C95">
        <w:t>Gestão de mudança de Escopo</w:t>
      </w:r>
      <w:bookmarkEnd w:id="10"/>
      <w:bookmarkEnd w:id="11"/>
    </w:p>
    <w:p w:rsidR="003670F2" w:rsidRPr="003670F2" w:rsidRDefault="003670F2" w:rsidP="008C6D4D">
      <w:pPr>
        <w:pStyle w:val="Comments"/>
      </w:pPr>
      <w:proofErr w:type="gramStart"/>
      <w:r w:rsidRPr="003670F2">
        <w:t>[Defina</w:t>
      </w:r>
      <w:proofErr w:type="gramEnd"/>
      <w:r w:rsidRPr="003670F2">
        <w:t xml:space="preserve"> os critérios e fluxo de aprovação para as mudanças de escopo]</w:t>
      </w:r>
    </w:p>
    <w:p w:rsidR="00C65527" w:rsidRPr="00C65527" w:rsidRDefault="00C57E42" w:rsidP="00C65527">
      <w:r w:rsidRPr="00787194">
        <w:t xml:space="preserve">Toda mudança deverá ser solicitada através do </w:t>
      </w:r>
      <w:hyperlink r:id="rId20" w:history="1">
        <w:r w:rsidRPr="00244F60">
          <w:rPr>
            <w:rStyle w:val="Hyperlink"/>
          </w:rPr>
          <w:t>formulário</w:t>
        </w:r>
      </w:hyperlink>
      <w:r w:rsidRPr="00244F60">
        <w:t xml:space="preserve"> e enviada ao Gerente de Projeto por e-mail, o Gerente de Projeto fará sua avaliação, incluirá no </w:t>
      </w:r>
      <w:hyperlink r:id="rId21" w:history="1">
        <w:r w:rsidRPr="00244F60">
          <w:rPr>
            <w:rStyle w:val="Hyperlink"/>
          </w:rPr>
          <w:t>Log de Mudanças</w:t>
        </w:r>
      </w:hyperlink>
      <w:r w:rsidRPr="00244F60">
        <w:t xml:space="preserve"> e encaminhará para aprovação do patrocinador do projeto. O Log de Mudan</w:t>
      </w:r>
      <w:r w:rsidRPr="00787194">
        <w:t>ças ficará na pasta do projeto e conterá todas as solicitações com seu status atualizado, mesmo que ela seja rejeitada.</w:t>
      </w:r>
    </w:p>
    <w:p w:rsidR="003670F2" w:rsidRPr="00AA3C95" w:rsidRDefault="003670F2" w:rsidP="003670F2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 w:rsidSect="00312ECA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C5E" w:rsidRDefault="007C1C5E" w:rsidP="005E1593">
      <w:r>
        <w:separator/>
      </w:r>
    </w:p>
  </w:endnote>
  <w:endnote w:type="continuationSeparator" w:id="0">
    <w:p w:rsidR="007C1C5E" w:rsidRDefault="007C1C5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2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19"/>
      <w:gridCol w:w="5302"/>
    </w:tblGrid>
    <w:tr w:rsidR="003D30A3" w:rsidRPr="006419CA" w:rsidTr="00B24EB1">
      <w:trPr>
        <w:jc w:val="center"/>
      </w:trPr>
      <w:tc>
        <w:tcPr>
          <w:tcW w:w="3919" w:type="dxa"/>
          <w:vAlign w:val="center"/>
        </w:tcPr>
        <w:p w:rsidR="003D30A3" w:rsidRPr="006419CA" w:rsidRDefault="003D30A3" w:rsidP="00B24EB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7231"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3D30A3" w:rsidRPr="006419CA" w:rsidRDefault="003D30A3" w:rsidP="00B24EB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229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229E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EB1" w:rsidRPr="006419CA" w:rsidTr="00B24EB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92786841"/>
          <w:placeholder>
            <w:docPart w:val="00A3F015E44147ACA01735871E7050D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19" w:type="dxa"/>
              <w:vAlign w:val="center"/>
            </w:tcPr>
            <w:p w:rsidR="00B24EB1" w:rsidRPr="006419CA" w:rsidRDefault="00B24EB1" w:rsidP="00B24EB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24EB1" w:rsidRPr="006419CA" w:rsidRDefault="007C1C5E" w:rsidP="00B24EB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24EB1">
              <w:rPr>
                <w:rStyle w:val="Hyperlink"/>
              </w:rPr>
              <w:t>http://escritoriodeprojetos.com.br</w:t>
            </w:r>
          </w:hyperlink>
        </w:p>
      </w:tc>
    </w:tr>
  </w:tbl>
  <w:p w:rsidR="003D30A3" w:rsidRDefault="003D30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C5E" w:rsidRDefault="007C1C5E" w:rsidP="005E1593">
      <w:r>
        <w:separator/>
      </w:r>
    </w:p>
  </w:footnote>
  <w:footnote w:type="continuationSeparator" w:id="0">
    <w:p w:rsidR="007C1C5E" w:rsidRDefault="007C1C5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EB1" w:rsidRPr="00AD691F" w:rsidTr="00B24EB1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B24EB1" w:rsidP="008C6D4D">
          <w:pPr>
            <w:pStyle w:val="Comments"/>
          </w:pPr>
          <w:r w:rsidRPr="008C6D4D">
            <w:rPr>
              <w:sz w:val="22"/>
              <w:szCs w:val="22"/>
            </w:rPr>
            <w:fldChar w:fldCharType="begin"/>
          </w:r>
          <w:r w:rsidRPr="008C6D4D">
            <w:rPr>
              <w:sz w:val="22"/>
              <w:szCs w:val="22"/>
            </w:rPr>
            <w:instrText xml:space="preserve"> TITLE   \* MERGEFORMAT </w:instrText>
          </w:r>
          <w:r w:rsidRPr="008C6D4D">
            <w:rPr>
              <w:sz w:val="22"/>
              <w:szCs w:val="22"/>
            </w:rPr>
            <w:fldChar w:fldCharType="separate"/>
          </w:r>
          <w:r w:rsidRPr="008C6D4D">
            <w:rPr>
              <w:sz w:val="22"/>
              <w:szCs w:val="22"/>
            </w:rPr>
            <w:t>Plano de gerenciamento do projeto</w:t>
          </w:r>
          <w:r w:rsidRPr="008C6D4D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24EB1" w:rsidRPr="00AD691F" w:rsidRDefault="008C6D4D" w:rsidP="008C6D4D">
          <w:pPr>
            <w:pStyle w:val="Comments"/>
          </w:pPr>
          <w:r>
            <w:rPr>
              <w:noProof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EB1" w:rsidRPr="00A10908" w:rsidTr="00B24EB1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C4498C" w:rsidP="002D679E">
          <w:pPr>
            <w:pStyle w:val="Cabealho"/>
            <w:rPr>
              <w:sz w:val="22"/>
              <w:szCs w:val="22"/>
            </w:rPr>
          </w:pPr>
          <w:r>
            <w:t>Projeto Racha Conta</w:t>
          </w:r>
        </w:p>
      </w:tc>
      <w:tc>
        <w:tcPr>
          <w:tcW w:w="1956" w:type="dxa"/>
          <w:vMerge/>
          <w:vAlign w:val="center"/>
        </w:tcPr>
        <w:p w:rsidR="00B24EB1" w:rsidRPr="00A10908" w:rsidRDefault="00B24EB1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1FFE"/>
    <w:multiLevelType w:val="hybridMultilevel"/>
    <w:tmpl w:val="21202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70B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B92902"/>
    <w:multiLevelType w:val="hybridMultilevel"/>
    <w:tmpl w:val="E008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354CC"/>
    <w:multiLevelType w:val="hybridMultilevel"/>
    <w:tmpl w:val="DCAC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81242"/>
    <w:multiLevelType w:val="hybridMultilevel"/>
    <w:tmpl w:val="21D2E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124A6F"/>
    <w:multiLevelType w:val="hybridMultilevel"/>
    <w:tmpl w:val="769A71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0F2"/>
    <w:rsid w:val="00006BF9"/>
    <w:rsid w:val="00010B45"/>
    <w:rsid w:val="00020313"/>
    <w:rsid w:val="000E2853"/>
    <w:rsid w:val="00100EF9"/>
    <w:rsid w:val="00182B9B"/>
    <w:rsid w:val="001B1F67"/>
    <w:rsid w:val="001D4686"/>
    <w:rsid w:val="001D497F"/>
    <w:rsid w:val="001D79B6"/>
    <w:rsid w:val="001F3D30"/>
    <w:rsid w:val="001F47D9"/>
    <w:rsid w:val="001F7364"/>
    <w:rsid w:val="002169C6"/>
    <w:rsid w:val="0022229E"/>
    <w:rsid w:val="00241782"/>
    <w:rsid w:val="00256DA1"/>
    <w:rsid w:val="00274187"/>
    <w:rsid w:val="0027738D"/>
    <w:rsid w:val="002A7CC2"/>
    <w:rsid w:val="002D5FAD"/>
    <w:rsid w:val="002F04D1"/>
    <w:rsid w:val="002F7737"/>
    <w:rsid w:val="002F7F21"/>
    <w:rsid w:val="0030184F"/>
    <w:rsid w:val="00312ECA"/>
    <w:rsid w:val="00331443"/>
    <w:rsid w:val="00341B09"/>
    <w:rsid w:val="0034544C"/>
    <w:rsid w:val="00360D23"/>
    <w:rsid w:val="00366007"/>
    <w:rsid w:val="003670F2"/>
    <w:rsid w:val="00384489"/>
    <w:rsid w:val="00390643"/>
    <w:rsid w:val="003D1BB9"/>
    <w:rsid w:val="003D30A3"/>
    <w:rsid w:val="003D377B"/>
    <w:rsid w:val="003F23DF"/>
    <w:rsid w:val="00406575"/>
    <w:rsid w:val="00413CC6"/>
    <w:rsid w:val="00420626"/>
    <w:rsid w:val="0042609D"/>
    <w:rsid w:val="00431E38"/>
    <w:rsid w:val="00460E25"/>
    <w:rsid w:val="00474703"/>
    <w:rsid w:val="004B2851"/>
    <w:rsid w:val="004B2855"/>
    <w:rsid w:val="004B60F1"/>
    <w:rsid w:val="004D4507"/>
    <w:rsid w:val="004F5EFB"/>
    <w:rsid w:val="00521975"/>
    <w:rsid w:val="0055540E"/>
    <w:rsid w:val="00563DCE"/>
    <w:rsid w:val="00580935"/>
    <w:rsid w:val="00584762"/>
    <w:rsid w:val="005E1593"/>
    <w:rsid w:val="005F487B"/>
    <w:rsid w:val="005F7231"/>
    <w:rsid w:val="00613B9C"/>
    <w:rsid w:val="006415F5"/>
    <w:rsid w:val="00663704"/>
    <w:rsid w:val="006E2893"/>
    <w:rsid w:val="00711BE0"/>
    <w:rsid w:val="00743E89"/>
    <w:rsid w:val="007678E2"/>
    <w:rsid w:val="00770AFA"/>
    <w:rsid w:val="007829FA"/>
    <w:rsid w:val="007A00F4"/>
    <w:rsid w:val="007A054B"/>
    <w:rsid w:val="007C1C5E"/>
    <w:rsid w:val="007D6D0B"/>
    <w:rsid w:val="007F2056"/>
    <w:rsid w:val="00810414"/>
    <w:rsid w:val="00842903"/>
    <w:rsid w:val="00855A6E"/>
    <w:rsid w:val="008843C9"/>
    <w:rsid w:val="00895B21"/>
    <w:rsid w:val="00897B5E"/>
    <w:rsid w:val="008C34FB"/>
    <w:rsid w:val="008C4B72"/>
    <w:rsid w:val="008C6D4D"/>
    <w:rsid w:val="009166E2"/>
    <w:rsid w:val="0094014B"/>
    <w:rsid w:val="0095407F"/>
    <w:rsid w:val="009B60CE"/>
    <w:rsid w:val="009C5E14"/>
    <w:rsid w:val="009F1697"/>
    <w:rsid w:val="00A03BC5"/>
    <w:rsid w:val="00A53C60"/>
    <w:rsid w:val="00A55B77"/>
    <w:rsid w:val="00A64BA4"/>
    <w:rsid w:val="00A76293"/>
    <w:rsid w:val="00A823D5"/>
    <w:rsid w:val="00AD4A98"/>
    <w:rsid w:val="00AE1992"/>
    <w:rsid w:val="00AE3A93"/>
    <w:rsid w:val="00B0427F"/>
    <w:rsid w:val="00B24EB1"/>
    <w:rsid w:val="00B425B7"/>
    <w:rsid w:val="00B631D7"/>
    <w:rsid w:val="00B76E82"/>
    <w:rsid w:val="00B86B18"/>
    <w:rsid w:val="00BA0F09"/>
    <w:rsid w:val="00BC2418"/>
    <w:rsid w:val="00BE159B"/>
    <w:rsid w:val="00BE4378"/>
    <w:rsid w:val="00C011DD"/>
    <w:rsid w:val="00C33BC6"/>
    <w:rsid w:val="00C3518A"/>
    <w:rsid w:val="00C4498C"/>
    <w:rsid w:val="00C51964"/>
    <w:rsid w:val="00C52528"/>
    <w:rsid w:val="00C57E42"/>
    <w:rsid w:val="00C65527"/>
    <w:rsid w:val="00C71E5E"/>
    <w:rsid w:val="00CA4CF2"/>
    <w:rsid w:val="00CB2BEA"/>
    <w:rsid w:val="00CD557A"/>
    <w:rsid w:val="00D576D7"/>
    <w:rsid w:val="00DA0626"/>
    <w:rsid w:val="00DD1A96"/>
    <w:rsid w:val="00DD7E1C"/>
    <w:rsid w:val="00DF45BF"/>
    <w:rsid w:val="00E00CD4"/>
    <w:rsid w:val="00E00E40"/>
    <w:rsid w:val="00E34C15"/>
    <w:rsid w:val="00E37D2C"/>
    <w:rsid w:val="00E426F3"/>
    <w:rsid w:val="00E97AB8"/>
    <w:rsid w:val="00EA1EC7"/>
    <w:rsid w:val="00F00C02"/>
    <w:rsid w:val="00F2029A"/>
    <w:rsid w:val="00F65617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2D43B"/>
  <w15:docId w15:val="{29383F80-8198-466A-9B58-A98C921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D4D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476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47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47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47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47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47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47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B69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584762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762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76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476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476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4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4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584762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B24EB1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6D4D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8C6D4D"/>
    <w:pPr>
      <w:spacing w:after="100"/>
      <w:ind w:left="220"/>
    </w:pPr>
  </w:style>
  <w:style w:type="paragraph" w:customStyle="1" w:styleId="Verses">
    <w:name w:val="Versões"/>
    <w:link w:val="VersesChar"/>
    <w:qFormat/>
    <w:rsid w:val="008C6D4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8C6D4D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8C6D4D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8C6D4D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5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linha-de-base-do-escopo" TargetMode="External"/><Relationship Id="rId13" Type="http://schemas.openxmlformats.org/officeDocument/2006/relationships/hyperlink" Target="http://escritoriodeprojetos.com.br/premissas-de-um-projeto" TargetMode="External"/><Relationship Id="rId18" Type="http://schemas.openxmlformats.org/officeDocument/2006/relationships/hyperlink" Target="http://escritoriodeprojetos.com.br/component/jdownloads/send/8-modelos/741-registro-dos-riscos-e-dos-problema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escritoriodeprojetos.com.br/component/jdownloads/send/8-modelos/34-registro-das-solicitacoes-de-mudanca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component/jdownloads/send/8-modelos/19-declaracao-do-escopo-do-projeto" TargetMode="External"/><Relationship Id="rId17" Type="http://schemas.openxmlformats.org/officeDocument/2006/relationships/hyperlink" Target="http://escritoriodeprojetos.com.br/component/jdownloads/send/8-modelos/741-registro-dos-riscos-e-dos-problema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gerenciamento-do-valor-agregado" TargetMode="External"/><Relationship Id="rId20" Type="http://schemas.openxmlformats.org/officeDocument/2006/relationships/hyperlink" Target="http://escritoriodeprojetos.com.br/component/jdownloads/send/8-modelos/24-solicitacao-de-mudan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dicionario-da-ea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footer" Target="footer1.xml"/><Relationship Id="rId10" Type="http://schemas.openxmlformats.org/officeDocument/2006/relationships/hyperlink" Target="http://escritoriodeprojetos.com.br/eap" TargetMode="External"/><Relationship Id="rId19" Type="http://schemas.openxmlformats.org/officeDocument/2006/relationships/hyperlink" Target="http://escritoriodeprojetos.com.br/component/jdownloads/send/8-modelos/741-registro-dos-riscos-e-dos-problema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component/jdownloads/send/8-modelos/19-declaracao-do-escopo-do-projeto" TargetMode="External"/><Relationship Id="rId14" Type="http://schemas.openxmlformats.org/officeDocument/2006/relationships/hyperlink" Target="http://escritoriodeprojetos.com.br/restricoes-de-um-projeto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A3F015E44147ACA01735871E705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71BC3-3E26-4734-A510-A92A64C023EA}"/>
      </w:docPartPr>
      <w:docPartBody>
        <w:p w:rsidR="00423953" w:rsidRDefault="00801D12">
          <w:r w:rsidRPr="00522D0E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D12"/>
    <w:rsid w:val="000A403D"/>
    <w:rsid w:val="00423953"/>
    <w:rsid w:val="004B02FD"/>
    <w:rsid w:val="005136B5"/>
    <w:rsid w:val="005B275A"/>
    <w:rsid w:val="006F4B20"/>
    <w:rsid w:val="007439C8"/>
    <w:rsid w:val="007D10A3"/>
    <w:rsid w:val="00801D12"/>
    <w:rsid w:val="00B60C41"/>
    <w:rsid w:val="00D751DA"/>
    <w:rsid w:val="00E522C7"/>
    <w:rsid w:val="00E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D1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1D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D7D75-879B-41F1-ADAB-79559FE1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181</TotalTime>
  <Pages>5</Pages>
  <Words>1120</Words>
  <Characters>6052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PMO Escritório de Projetos</Company>
  <LinksUpToDate>false</LinksUpToDate>
  <CharactersWithSpaces>7158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dc:description>http://escritoriodeprojetos.com.br</dc:description>
  <cp:lastModifiedBy>joao santana</cp:lastModifiedBy>
  <cp:revision>10</cp:revision>
  <dcterms:created xsi:type="dcterms:W3CDTF">2018-03-15T22:44:00Z</dcterms:created>
  <dcterms:modified xsi:type="dcterms:W3CDTF">2018-05-14T00:55:00Z</dcterms:modified>
</cp:coreProperties>
</file>